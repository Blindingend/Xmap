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D7A46" w14:textId="77777777" w:rsidR="00F03B5C" w:rsidRDefault="00C25EB9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t>XMAP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>
        <w:rPr>
          <w:rFonts w:ascii="Arial" w:hAnsi="Arial" w:hint="eastAsia"/>
        </w:rPr>
        <w:t>室内</w:t>
      </w:r>
      <w:r>
        <w:rPr>
          <w:rFonts w:ascii="Arial" w:hAnsi="Arial"/>
        </w:rPr>
        <w:t>导航</w:t>
      </w:r>
      <w:r w:rsidR="00F03B5C">
        <w:rPr>
          <w:rFonts w:ascii="Arial" w:hAnsi="Arial"/>
        </w:rPr>
        <w:fldChar w:fldCharType="end"/>
      </w:r>
    </w:p>
    <w:p w14:paraId="0C48DB79" w14:textId="77777777" w:rsidR="00320074" w:rsidRDefault="00320074">
      <w:pPr>
        <w:pStyle w:val="a4"/>
        <w:jc w:val="right"/>
        <w:rPr>
          <w:sz w:val="28"/>
        </w:rPr>
      </w:pPr>
    </w:p>
    <w:p w14:paraId="6218772A" w14:textId="44912AD0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E56328">
        <w:rPr>
          <w:rFonts w:ascii="Arial" w:hAnsi="Arial"/>
          <w:sz w:val="28"/>
        </w:rPr>
        <w:t xml:space="preserve"> &lt;1.1</w:t>
      </w:r>
      <w:r>
        <w:rPr>
          <w:rFonts w:ascii="Arial" w:hAnsi="Arial"/>
          <w:sz w:val="28"/>
        </w:rPr>
        <w:t>&gt;</w:t>
      </w:r>
    </w:p>
    <w:p w14:paraId="5FA067AA" w14:textId="77777777" w:rsidR="00F03B5C" w:rsidRDefault="00F03B5C">
      <w:pPr>
        <w:pStyle w:val="a4"/>
        <w:rPr>
          <w:sz w:val="28"/>
        </w:rPr>
      </w:pPr>
    </w:p>
    <w:p w14:paraId="27B5C3B2" w14:textId="77777777" w:rsidR="00F03B5C" w:rsidRDefault="00F03B5C"/>
    <w:p w14:paraId="03213C77" w14:textId="77777777" w:rsidR="00F03B5C" w:rsidRDefault="00F03B5C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8DFFC20" w14:textId="77777777">
        <w:tc>
          <w:tcPr>
            <w:tcW w:w="2304" w:type="dxa"/>
          </w:tcPr>
          <w:p w14:paraId="2D194892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01CA6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5BDC4B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C30029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907034E" w14:textId="77777777">
        <w:tc>
          <w:tcPr>
            <w:tcW w:w="2304" w:type="dxa"/>
          </w:tcPr>
          <w:p w14:paraId="63D823FA" w14:textId="77777777" w:rsidR="00F03B5C" w:rsidRPr="00E56328" w:rsidRDefault="00FD72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E56328">
              <w:rPr>
                <w:rFonts w:asciiTheme="minorEastAsia" w:eastAsiaTheme="minorEastAsia" w:hAnsiTheme="minorEastAsia"/>
              </w:rPr>
              <w:t>30/8/2018</w:t>
            </w:r>
          </w:p>
        </w:tc>
        <w:tc>
          <w:tcPr>
            <w:tcW w:w="1152" w:type="dxa"/>
          </w:tcPr>
          <w:p w14:paraId="75E90B2E" w14:textId="77777777" w:rsidR="00F03B5C" w:rsidRPr="00E56328" w:rsidRDefault="00F03B5C" w:rsidP="00FD72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E56328">
              <w:rPr>
                <w:rFonts w:asciiTheme="minorEastAsia" w:eastAsiaTheme="minorEastAsia" w:hAnsiTheme="minorEastAsia"/>
              </w:rPr>
              <w:t>&lt;</w:t>
            </w:r>
            <w:r w:rsidR="00FD72CD" w:rsidRPr="00E56328">
              <w:rPr>
                <w:rFonts w:asciiTheme="minorEastAsia" w:eastAsiaTheme="minorEastAsia" w:hAnsiTheme="minorEastAsia"/>
              </w:rPr>
              <w:t xml:space="preserve">1.0 </w:t>
            </w:r>
            <w:r w:rsidRPr="00E56328">
              <w:rPr>
                <w:rFonts w:asciiTheme="minorEastAsia" w:eastAsiaTheme="minorEastAsia" w:hAnsiTheme="minorEastAsia"/>
              </w:rPr>
              <w:t>&gt;</w:t>
            </w:r>
          </w:p>
        </w:tc>
        <w:tc>
          <w:tcPr>
            <w:tcW w:w="3744" w:type="dxa"/>
          </w:tcPr>
          <w:p w14:paraId="085EC9FE" w14:textId="00805413" w:rsidR="00F03B5C" w:rsidRDefault="006638D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网页端</w:t>
            </w:r>
            <w:r w:rsidR="00FD72CD">
              <w:rPr>
                <w:rFonts w:hint="eastAsia"/>
              </w:rPr>
              <w:t>测试</w:t>
            </w:r>
            <w:r w:rsidR="00DA30C6">
              <w:t>和小程序端测试</w:t>
            </w:r>
          </w:p>
        </w:tc>
        <w:tc>
          <w:tcPr>
            <w:tcW w:w="2304" w:type="dxa"/>
          </w:tcPr>
          <w:p w14:paraId="3777C681" w14:textId="77777777" w:rsidR="00F03B5C" w:rsidRDefault="00FD72CD">
            <w:pPr>
              <w:pStyle w:val="Tabletext"/>
            </w:pPr>
            <w:r>
              <w:rPr>
                <w:rFonts w:ascii="Times New Roman"/>
              </w:rPr>
              <w:t>吴志文</w:t>
            </w:r>
          </w:p>
        </w:tc>
      </w:tr>
      <w:tr w:rsidR="00F03B5C" w14:paraId="257FF225" w14:textId="77777777">
        <w:tc>
          <w:tcPr>
            <w:tcW w:w="2304" w:type="dxa"/>
          </w:tcPr>
          <w:p w14:paraId="6D1682E7" w14:textId="735B4775" w:rsidR="00F03B5C" w:rsidRDefault="00E56328">
            <w:pPr>
              <w:pStyle w:val="Tabletext"/>
            </w:pPr>
            <w:r>
              <w:t>5/9/2018</w:t>
            </w:r>
          </w:p>
        </w:tc>
        <w:tc>
          <w:tcPr>
            <w:tcW w:w="1152" w:type="dxa"/>
          </w:tcPr>
          <w:p w14:paraId="13A8C145" w14:textId="0FD1489F" w:rsidR="00F03B5C" w:rsidRDefault="00E56328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C0B3687" w14:textId="22E43984" w:rsidR="00F03B5C" w:rsidRDefault="00DA30C6">
            <w:pPr>
              <w:pStyle w:val="Tabletext"/>
            </w:pPr>
            <w:r>
              <w:t>增加</w:t>
            </w:r>
            <w:r w:rsidR="00C844F0">
              <w:t>Java后</w:t>
            </w:r>
            <w:r w:rsidR="00C844F0">
              <w:rPr>
                <w:rFonts w:hint="eastAsia"/>
              </w:rPr>
              <w:t>端</w:t>
            </w:r>
            <w:r w:rsidR="006638DD">
              <w:rPr>
                <w:rFonts w:hint="eastAsia"/>
              </w:rPr>
              <w:t>单元</w:t>
            </w:r>
            <w:r w:rsidR="006638DD">
              <w:t>测试</w:t>
            </w:r>
          </w:p>
        </w:tc>
        <w:tc>
          <w:tcPr>
            <w:tcW w:w="2304" w:type="dxa"/>
          </w:tcPr>
          <w:p w14:paraId="6537B74D" w14:textId="6ADBABA3" w:rsidR="00F03B5C" w:rsidRDefault="00E56328">
            <w:pPr>
              <w:pStyle w:val="Tabletext"/>
            </w:pPr>
            <w:r>
              <w:t>吴志文</w:t>
            </w:r>
          </w:p>
        </w:tc>
      </w:tr>
      <w:tr w:rsidR="00F03B5C" w14:paraId="34CD696E" w14:textId="77777777">
        <w:tc>
          <w:tcPr>
            <w:tcW w:w="2304" w:type="dxa"/>
          </w:tcPr>
          <w:p w14:paraId="387941D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EE0C5F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017E9F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077F3B7" w14:textId="77777777" w:rsidR="00F03B5C" w:rsidRDefault="00F03B5C">
            <w:pPr>
              <w:pStyle w:val="Tabletext"/>
            </w:pPr>
          </w:p>
        </w:tc>
      </w:tr>
      <w:tr w:rsidR="00F03B5C" w14:paraId="1BD4D1BC" w14:textId="77777777">
        <w:tc>
          <w:tcPr>
            <w:tcW w:w="2304" w:type="dxa"/>
          </w:tcPr>
          <w:p w14:paraId="4752726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0FBEAA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B64FD1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C4DB2E6" w14:textId="77777777" w:rsidR="00F03B5C" w:rsidRDefault="00F03B5C">
            <w:pPr>
              <w:pStyle w:val="Tabletext"/>
            </w:pPr>
          </w:p>
        </w:tc>
      </w:tr>
    </w:tbl>
    <w:p w14:paraId="4E7EEB45" w14:textId="77777777" w:rsidR="00F03B5C" w:rsidRDefault="00F03B5C"/>
    <w:p w14:paraId="761484F7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3DDBD7" w14:textId="77777777" w:rsidR="006F01C1" w:rsidRDefault="00F03B5C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C276DFE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B38D87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94F3B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16672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73FF5A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17F4AA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1F6D9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37BB8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22C619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16778F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F597E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D1EC96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6E04A4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B4F2B9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cstheme="minorBidi"/>
          <w:noProof/>
          <w:snapToGrid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cstheme="minorBidi"/>
          <w:noProof/>
          <w:snapToGrid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D099AC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3A415B5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1CFB242F" w14:textId="01A9C724" w:rsidR="00614542" w:rsidRDefault="00614542" w:rsidP="000007E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78110D9A" w14:textId="03B5F2A4" w:rsidR="000007E5" w:rsidRPr="000007E5" w:rsidRDefault="000007E5" w:rsidP="000007E5">
      <w:pPr>
        <w:ind w:left="720"/>
      </w:pPr>
      <w:r>
        <w:rPr>
          <w:rFonts w:hint="eastAsia"/>
        </w:rPr>
        <w:t>本测试报告</w:t>
      </w:r>
      <w:r>
        <w:t>为XMAP</w:t>
      </w:r>
      <w:r>
        <w:rPr>
          <w:rFonts w:hint="eastAsia"/>
        </w:rPr>
        <w:t>项目</w:t>
      </w:r>
      <w:r>
        <w:t>的各项测试总结报告</w:t>
      </w:r>
      <w:r>
        <w:t>，</w:t>
      </w:r>
      <w:r>
        <w:rPr>
          <w:rFonts w:hint="eastAsia"/>
        </w:rPr>
        <w:t>目的</w:t>
      </w:r>
      <w:r>
        <w:t>是对该项目</w:t>
      </w:r>
      <w:r w:rsidR="00CA216F">
        <w:t>最终的成果按照测试</w:t>
      </w:r>
      <w:r w:rsidR="00CA216F">
        <w:rPr>
          <w:rFonts w:hint="eastAsia"/>
        </w:rPr>
        <w:t>用例</w:t>
      </w:r>
      <w:r w:rsidR="00CA216F">
        <w:t>进行测试，</w:t>
      </w:r>
      <w:r w:rsidR="00CA216F">
        <w:rPr>
          <w:rFonts w:hint="eastAsia"/>
        </w:rPr>
        <w:t>并且</w:t>
      </w:r>
      <w:r w:rsidR="00CA216F">
        <w:t>按照</w:t>
      </w:r>
      <w:r w:rsidR="00F35F92">
        <w:t>需求</w:t>
      </w:r>
      <w:r w:rsidR="00810028">
        <w:t>规约等</w:t>
      </w:r>
      <w:r w:rsidR="00810028">
        <w:rPr>
          <w:rFonts w:hint="eastAsia"/>
        </w:rPr>
        <w:t>标准</w:t>
      </w:r>
      <w:r w:rsidR="00810028">
        <w:t>进行评估，</w:t>
      </w:r>
      <w:r w:rsidR="00810028">
        <w:rPr>
          <w:rFonts w:hint="eastAsia"/>
        </w:rPr>
        <w:t>以</w:t>
      </w:r>
      <w:r w:rsidR="00810028">
        <w:t>此来找出本系统的问题并加以改正，同时验证系统是否</w:t>
      </w:r>
      <w:r w:rsidR="00C9168A">
        <w:t>符合各项需求。</w:t>
      </w:r>
    </w:p>
    <w:p w14:paraId="69A7E8A7" w14:textId="77777777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7ECACE61" w14:textId="5AB2285E" w:rsidR="00AE06F0" w:rsidRPr="00AE06F0" w:rsidRDefault="00AE06F0" w:rsidP="00AE06F0">
      <w:pPr>
        <w:ind w:left="720"/>
      </w:pPr>
      <w:r>
        <w:rPr>
          <w:rFonts w:hint="eastAsia"/>
        </w:rPr>
        <w:t>XMAP室内</w:t>
      </w:r>
      <w:r>
        <w:t>导航项目</w:t>
      </w:r>
    </w:p>
    <w:p w14:paraId="1C61FC54" w14:textId="77777777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41005A41" w14:textId="24DB5529" w:rsidR="00E25551" w:rsidRPr="00E25551" w:rsidRDefault="00E25551" w:rsidP="00E25551">
      <w:pPr>
        <w:ind w:left="720"/>
      </w:pPr>
      <w:r>
        <w:rPr>
          <w:rFonts w:hint="eastAsia"/>
        </w:rPr>
        <w:t xml:space="preserve">XMAP </w:t>
      </w:r>
      <w:r>
        <w:t xml:space="preserve">-- </w:t>
      </w:r>
      <w:r>
        <w:rPr>
          <w:rFonts w:hint="eastAsia"/>
        </w:rPr>
        <w:t>小</w:t>
      </w:r>
      <w:r>
        <w:t>寻室内导航</w:t>
      </w:r>
    </w:p>
    <w:p w14:paraId="5B861CAA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79BE13E6" w14:textId="5C0D04D7" w:rsidR="00A2542F" w:rsidRDefault="00AE06F0" w:rsidP="00A2542F">
      <w:pPr>
        <w:ind w:left="720"/>
      </w:pPr>
      <w:r>
        <w:t>《</w:t>
      </w:r>
      <w:r w:rsidR="00A2542F">
        <w:rPr>
          <w:rFonts w:hint="eastAsia"/>
        </w:rPr>
        <w:t>XMAP</w:t>
      </w:r>
      <w:r w:rsidR="00C14C99">
        <w:t>室内导航</w:t>
      </w:r>
      <w:r>
        <w:t>项目测试用例》</w:t>
      </w:r>
    </w:p>
    <w:p w14:paraId="058CDF9A" w14:textId="025A94A1" w:rsidR="00C14C99" w:rsidRPr="00A2542F" w:rsidRDefault="00C14C99" w:rsidP="00C14C99">
      <w:pPr>
        <w:ind w:left="720"/>
      </w:pPr>
      <w:r>
        <w:t>《</w:t>
      </w:r>
      <w:r>
        <w:rPr>
          <w:rFonts w:hint="eastAsia"/>
        </w:rPr>
        <w:t>XMAP</w:t>
      </w:r>
      <w:r>
        <w:t>室内导航项目</w:t>
      </w:r>
      <w:r>
        <w:rPr>
          <w:rFonts w:hint="eastAsia"/>
        </w:rPr>
        <w:t>需求规约</w:t>
      </w:r>
      <w:r>
        <w:t>》</w:t>
      </w:r>
    </w:p>
    <w:p w14:paraId="68048CA6" w14:textId="03B5F593" w:rsidR="00C14C99" w:rsidRPr="00A2542F" w:rsidRDefault="00C14C99" w:rsidP="00C14C99">
      <w:pPr>
        <w:ind w:left="720"/>
      </w:pPr>
      <w:r>
        <w:t>《</w:t>
      </w:r>
      <w:r>
        <w:rPr>
          <w:rFonts w:hint="eastAsia"/>
        </w:rPr>
        <w:t>XMAP</w:t>
      </w:r>
      <w:r>
        <w:t>室内导航项目</w:t>
      </w:r>
      <w:r w:rsidR="00525D30">
        <w:rPr>
          <w:rFonts w:hint="eastAsia"/>
        </w:rPr>
        <w:t>立项</w:t>
      </w:r>
      <w:r>
        <w:rPr>
          <w:rFonts w:hint="eastAsia"/>
        </w:rPr>
        <w:t>计划书</w:t>
      </w:r>
      <w:r>
        <w:t>》</w:t>
      </w:r>
    </w:p>
    <w:p w14:paraId="6C795552" w14:textId="77777777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77984A90" w14:textId="04DC8F14" w:rsidR="009665AD" w:rsidRPr="009665AD" w:rsidRDefault="0077733C" w:rsidP="0077733C">
      <w:pPr>
        <w:ind w:left="720"/>
        <w:rPr>
          <w:rFonts w:hint="eastAsia"/>
        </w:rPr>
      </w:pPr>
      <w:r>
        <w:rPr>
          <w:rFonts w:hint="eastAsia"/>
        </w:rPr>
        <w:t>本测试报告</w:t>
      </w:r>
      <w:r>
        <w:t>为XMAP</w:t>
      </w:r>
      <w:r>
        <w:rPr>
          <w:rFonts w:hint="eastAsia"/>
        </w:rPr>
        <w:t>项目</w:t>
      </w:r>
      <w:r>
        <w:t>的各项测试总结报告。</w:t>
      </w:r>
    </w:p>
    <w:p w14:paraId="5D148327" w14:textId="617879C8" w:rsidR="00C50277" w:rsidRPr="00C50277" w:rsidRDefault="00F03B5C" w:rsidP="00C50277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77456B3" w14:textId="0D3EF0F1" w:rsidR="009E7BF9" w:rsidRDefault="009E7BF9" w:rsidP="00A3259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0277" w14:paraId="1CDFAE60" w14:textId="77777777" w:rsidTr="00C50277">
        <w:tc>
          <w:tcPr>
            <w:tcW w:w="3116" w:type="dxa"/>
          </w:tcPr>
          <w:p w14:paraId="115833AC" w14:textId="4384E3FD" w:rsidR="00C50277" w:rsidRDefault="00C50277" w:rsidP="00A3259C">
            <w:r>
              <w:rPr>
                <w:rFonts w:hint="eastAsia"/>
              </w:rPr>
              <w:t>测试</w:t>
            </w:r>
            <w:r>
              <w:t>时间</w:t>
            </w:r>
          </w:p>
        </w:tc>
        <w:tc>
          <w:tcPr>
            <w:tcW w:w="3117" w:type="dxa"/>
          </w:tcPr>
          <w:p w14:paraId="7FC31137" w14:textId="0428AA84" w:rsidR="00C50277" w:rsidRDefault="00C50277" w:rsidP="00A3259C">
            <w:r>
              <w:t>测试方法</w:t>
            </w:r>
          </w:p>
        </w:tc>
        <w:tc>
          <w:tcPr>
            <w:tcW w:w="3117" w:type="dxa"/>
          </w:tcPr>
          <w:p w14:paraId="797872F9" w14:textId="2722497F" w:rsidR="00C50277" w:rsidRDefault="00C50277" w:rsidP="00A3259C">
            <w:r>
              <w:t>测试内容</w:t>
            </w:r>
          </w:p>
        </w:tc>
      </w:tr>
      <w:tr w:rsidR="00C50277" w14:paraId="7CF8095B" w14:textId="77777777" w:rsidTr="00C50277">
        <w:tc>
          <w:tcPr>
            <w:tcW w:w="3116" w:type="dxa"/>
          </w:tcPr>
          <w:p w14:paraId="4C314C5A" w14:textId="696A41CF" w:rsidR="00C50277" w:rsidRDefault="00C50277" w:rsidP="00A3259C">
            <w:r>
              <w:t>30/8/2018</w:t>
            </w:r>
          </w:p>
        </w:tc>
        <w:tc>
          <w:tcPr>
            <w:tcW w:w="3117" w:type="dxa"/>
          </w:tcPr>
          <w:p w14:paraId="1A4AEA5F" w14:textId="367ECF65" w:rsidR="00C50277" w:rsidRDefault="00C50277" w:rsidP="00A3259C">
            <w:r>
              <w:rPr>
                <w:rFonts w:hint="eastAsia"/>
              </w:rPr>
              <w:t>探索式</w:t>
            </w:r>
            <w:r>
              <w:t>测试</w:t>
            </w:r>
          </w:p>
        </w:tc>
        <w:tc>
          <w:tcPr>
            <w:tcW w:w="3117" w:type="dxa"/>
          </w:tcPr>
          <w:p w14:paraId="470DF18A" w14:textId="3331816D" w:rsidR="00C50277" w:rsidRDefault="00C50277" w:rsidP="00A3259C">
            <w:r>
              <w:t>XMAP室内导航</w:t>
            </w:r>
            <w:r>
              <w:rPr>
                <w:rFonts w:hint="eastAsia"/>
              </w:rPr>
              <w:t>网页端</w:t>
            </w:r>
            <w:r>
              <w:t>各功能</w:t>
            </w:r>
          </w:p>
        </w:tc>
      </w:tr>
      <w:tr w:rsidR="00C50277" w14:paraId="55D1A0AE" w14:textId="77777777" w:rsidTr="00C50277">
        <w:tc>
          <w:tcPr>
            <w:tcW w:w="3116" w:type="dxa"/>
          </w:tcPr>
          <w:p w14:paraId="528BDA2C" w14:textId="0762CE08" w:rsidR="00C50277" w:rsidRDefault="00C50277" w:rsidP="00A3259C">
            <w:r>
              <w:t>5/9/2018</w:t>
            </w:r>
          </w:p>
        </w:tc>
        <w:tc>
          <w:tcPr>
            <w:tcW w:w="3117" w:type="dxa"/>
          </w:tcPr>
          <w:p w14:paraId="5A3DBC66" w14:textId="7179DBD0" w:rsidR="00C50277" w:rsidRDefault="00C50277" w:rsidP="00A3259C">
            <w:r>
              <w:t>探索式测试</w:t>
            </w:r>
          </w:p>
        </w:tc>
        <w:tc>
          <w:tcPr>
            <w:tcW w:w="3117" w:type="dxa"/>
          </w:tcPr>
          <w:p w14:paraId="0D717CE9" w14:textId="5D1CD400" w:rsidR="00C50277" w:rsidRDefault="00C50277" w:rsidP="00A3259C">
            <w:r>
              <w:t>项目java后端单元测试</w:t>
            </w:r>
          </w:p>
        </w:tc>
      </w:tr>
    </w:tbl>
    <w:p w14:paraId="65E4E637" w14:textId="77777777" w:rsidR="00C50277" w:rsidRPr="00A3259C" w:rsidRDefault="00C50277" w:rsidP="00A3259C"/>
    <w:p w14:paraId="794AFE2E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792F" w14:paraId="5B4F4D9D" w14:textId="77777777" w:rsidTr="00F1792F">
        <w:tc>
          <w:tcPr>
            <w:tcW w:w="3116" w:type="dxa"/>
          </w:tcPr>
          <w:p w14:paraId="71CBB5EC" w14:textId="1CFB0C23" w:rsidR="00F1792F" w:rsidRDefault="00F1792F" w:rsidP="00F1792F">
            <w:r>
              <w:t>设备</w:t>
            </w:r>
          </w:p>
        </w:tc>
        <w:tc>
          <w:tcPr>
            <w:tcW w:w="3117" w:type="dxa"/>
          </w:tcPr>
          <w:p w14:paraId="2F0F150C" w14:textId="660D6EC8" w:rsidR="00F1792F" w:rsidRDefault="00F1792F" w:rsidP="00F1792F">
            <w:r>
              <w:t>参数</w:t>
            </w:r>
          </w:p>
        </w:tc>
        <w:tc>
          <w:tcPr>
            <w:tcW w:w="3117" w:type="dxa"/>
          </w:tcPr>
          <w:p w14:paraId="70A74001" w14:textId="2C5FE738" w:rsidR="00F1792F" w:rsidRDefault="00F1792F" w:rsidP="00F1792F">
            <w:r>
              <w:t>用途</w:t>
            </w:r>
          </w:p>
        </w:tc>
      </w:tr>
      <w:tr w:rsidR="00F1792F" w14:paraId="386BDC9C" w14:textId="77777777" w:rsidTr="00F1792F">
        <w:tc>
          <w:tcPr>
            <w:tcW w:w="3116" w:type="dxa"/>
          </w:tcPr>
          <w:p w14:paraId="0C616591" w14:textId="60E69AAA" w:rsidR="00F1792F" w:rsidRDefault="00F1792F" w:rsidP="00F1792F">
            <w:r>
              <w:rPr>
                <w:rFonts w:hint="eastAsia"/>
              </w:rPr>
              <w:t>Mac</w:t>
            </w:r>
            <w:r>
              <w:t xml:space="preserve">book Pro </w:t>
            </w:r>
          </w:p>
        </w:tc>
        <w:tc>
          <w:tcPr>
            <w:tcW w:w="3117" w:type="dxa"/>
          </w:tcPr>
          <w:p w14:paraId="18D7DAEC" w14:textId="77777777" w:rsidR="00F1792F" w:rsidRDefault="00F1792F" w:rsidP="00F1792F">
            <w:r>
              <w:rPr>
                <w:rFonts w:hint="eastAsia"/>
              </w:rPr>
              <w:t>内存</w:t>
            </w:r>
            <w:r>
              <w:t xml:space="preserve">：8GB </w:t>
            </w:r>
          </w:p>
          <w:p w14:paraId="16FE1F46" w14:textId="2171C0CF" w:rsidR="00F1792F" w:rsidRDefault="00F1792F" w:rsidP="00F1792F">
            <w:r>
              <w:rPr>
                <w:rFonts w:hint="eastAsia"/>
              </w:rPr>
              <w:t>硬盘容量</w:t>
            </w:r>
            <w:r>
              <w:t>：256GB</w:t>
            </w:r>
          </w:p>
          <w:p w14:paraId="23FE88B6" w14:textId="2648DB83" w:rsidR="00F1792F" w:rsidRPr="00CA0D12" w:rsidRDefault="00F1792F" w:rsidP="00F1792F">
            <w:r>
              <w:rPr>
                <w:rFonts w:hint="eastAsia"/>
              </w:rPr>
              <w:t>操作系统</w:t>
            </w:r>
            <w:r>
              <w:t>：macOS High Sierra</w:t>
            </w:r>
          </w:p>
          <w:p w14:paraId="0F8223E0" w14:textId="0E431509" w:rsidR="00F1792F" w:rsidRDefault="00F1792F" w:rsidP="00F1792F">
            <w:r>
              <w:rPr>
                <w:rFonts w:hint="eastAsia"/>
              </w:rPr>
              <w:t>处理器</w:t>
            </w:r>
            <w:r>
              <w:t>：</w:t>
            </w:r>
            <w:r w:rsidRPr="00F1792F">
              <w:t>2.7 GHz Intel Core i5</w:t>
            </w:r>
          </w:p>
        </w:tc>
        <w:tc>
          <w:tcPr>
            <w:tcW w:w="3117" w:type="dxa"/>
          </w:tcPr>
          <w:p w14:paraId="0EA704B2" w14:textId="5F334758" w:rsidR="00F1792F" w:rsidRDefault="00F1792F" w:rsidP="00F1792F">
            <w:r>
              <w:t>进行各项测试</w:t>
            </w:r>
          </w:p>
        </w:tc>
      </w:tr>
      <w:tr w:rsidR="006316EB" w14:paraId="41922381" w14:textId="77777777" w:rsidTr="00F1792F">
        <w:tc>
          <w:tcPr>
            <w:tcW w:w="3116" w:type="dxa"/>
          </w:tcPr>
          <w:p w14:paraId="24C7068A" w14:textId="440AB50F" w:rsidR="006316EB" w:rsidRDefault="006316EB" w:rsidP="00F1792F">
            <w:pPr>
              <w:rPr>
                <w:rFonts w:hint="eastAsia"/>
              </w:rPr>
            </w:pPr>
            <w:r>
              <w:t xml:space="preserve">Ihpone </w:t>
            </w:r>
            <w:r>
              <w:rPr>
                <w:rFonts w:hint="eastAsia"/>
              </w:rPr>
              <w:t>6s</w:t>
            </w:r>
          </w:p>
        </w:tc>
        <w:tc>
          <w:tcPr>
            <w:tcW w:w="3117" w:type="dxa"/>
          </w:tcPr>
          <w:p w14:paraId="012A662A" w14:textId="2E41AD6D" w:rsidR="00ED62CB" w:rsidRDefault="00ED62CB" w:rsidP="00F1792F">
            <w:pPr>
              <w:rPr>
                <w:rFonts w:hint="eastAsia"/>
              </w:rPr>
            </w:pPr>
            <w:r>
              <w:t>CPU:</w:t>
            </w:r>
            <w:r>
              <w:rPr>
                <w:rFonts w:hint="eastAsia"/>
              </w:rPr>
              <w:t>苹果</w:t>
            </w:r>
            <w:r>
              <w:t>A9+M9</w:t>
            </w:r>
            <w:r>
              <w:rPr>
                <w:rFonts w:hint="eastAsia"/>
              </w:rPr>
              <w:t>协处理器</w:t>
            </w:r>
          </w:p>
          <w:p w14:paraId="02529742" w14:textId="4B010505" w:rsidR="00ED62CB" w:rsidRDefault="00ED62CB" w:rsidP="00F1792F">
            <w:pPr>
              <w:rPr>
                <w:rFonts w:hint="eastAsia"/>
              </w:rPr>
            </w:pPr>
            <w:r>
              <w:t>容量：64GB</w:t>
            </w:r>
          </w:p>
        </w:tc>
        <w:tc>
          <w:tcPr>
            <w:tcW w:w="3117" w:type="dxa"/>
          </w:tcPr>
          <w:p w14:paraId="35816F28" w14:textId="39399F09" w:rsidR="006316EB" w:rsidRDefault="000430A7" w:rsidP="00F1792F">
            <w:pPr>
              <w:rPr>
                <w:rFonts w:hint="eastAsia"/>
              </w:rPr>
            </w:pPr>
            <w:r>
              <w:t>用于小程序端测试</w:t>
            </w:r>
          </w:p>
        </w:tc>
      </w:tr>
      <w:tr w:rsidR="006316EB" w14:paraId="75D58672" w14:textId="77777777" w:rsidTr="00F1792F">
        <w:tc>
          <w:tcPr>
            <w:tcW w:w="3116" w:type="dxa"/>
          </w:tcPr>
          <w:p w14:paraId="09D3A015" w14:textId="529E0876" w:rsidR="006316EB" w:rsidRDefault="006316EB" w:rsidP="00F1792F">
            <w:pPr>
              <w:rPr>
                <w:rFonts w:hint="eastAsia"/>
              </w:rPr>
            </w:pPr>
            <w:r>
              <w:rPr>
                <w:rFonts w:hint="eastAsia"/>
              </w:rPr>
              <w:t>腾讯</w:t>
            </w:r>
            <w:r>
              <w:t>云服务器两台</w:t>
            </w:r>
          </w:p>
        </w:tc>
        <w:tc>
          <w:tcPr>
            <w:tcW w:w="3117" w:type="dxa"/>
          </w:tcPr>
          <w:p w14:paraId="16654E7F" w14:textId="77777777" w:rsidR="006316EB" w:rsidRDefault="006316EB" w:rsidP="00F1792F">
            <w:r>
              <w:t>内存：2GB</w:t>
            </w:r>
          </w:p>
          <w:p w14:paraId="376067BB" w14:textId="77777777" w:rsidR="006316EB" w:rsidRDefault="006316EB" w:rsidP="00F1792F">
            <w:r>
              <w:t>硬盘</w:t>
            </w:r>
            <w:r>
              <w:rPr>
                <w:rFonts w:hint="eastAsia"/>
              </w:rPr>
              <w:t>容量</w:t>
            </w:r>
            <w:r>
              <w:t>：60GB</w:t>
            </w:r>
          </w:p>
          <w:p w14:paraId="1DD267CF" w14:textId="77777777" w:rsidR="006316EB" w:rsidRDefault="006316EB" w:rsidP="00F1792F">
            <w:r>
              <w:lastRenderedPageBreak/>
              <w:t>操作系统：</w:t>
            </w:r>
            <w:r>
              <w:rPr>
                <w:rFonts w:hint="eastAsia"/>
              </w:rPr>
              <w:t>Ubuntu</w:t>
            </w:r>
            <w:r>
              <w:t xml:space="preserve"> 16.04</w:t>
            </w:r>
          </w:p>
          <w:p w14:paraId="16B0F61C" w14:textId="60859FBF" w:rsidR="006316EB" w:rsidRDefault="006316EB" w:rsidP="00F1792F">
            <w:r>
              <w:rPr>
                <w:rFonts w:hint="eastAsia"/>
              </w:rPr>
              <w:t>cpu核心</w:t>
            </w:r>
            <w:r>
              <w:t>数：1</w:t>
            </w:r>
          </w:p>
        </w:tc>
        <w:tc>
          <w:tcPr>
            <w:tcW w:w="3117" w:type="dxa"/>
          </w:tcPr>
          <w:p w14:paraId="1DDE57A8" w14:textId="54268CAE" w:rsidR="006316EB" w:rsidRDefault="006316EB" w:rsidP="00F1792F">
            <w:r>
              <w:lastRenderedPageBreak/>
              <w:t>用于测试</w:t>
            </w:r>
            <w:r>
              <w:rPr>
                <w:rFonts w:hint="eastAsia"/>
              </w:rPr>
              <w:t>服务端</w:t>
            </w:r>
          </w:p>
        </w:tc>
      </w:tr>
    </w:tbl>
    <w:p w14:paraId="45CCF401" w14:textId="47810BEB" w:rsidR="00F1792F" w:rsidRPr="00F1792F" w:rsidRDefault="00F1792F" w:rsidP="00F1792F"/>
    <w:p w14:paraId="01193FCA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0E86E35" w14:textId="4E58D3CC" w:rsidR="007F35AF" w:rsidRPr="00A527CD" w:rsidRDefault="005E7E40" w:rsidP="00A527CD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5FD8AFEF" w14:textId="6C8024D1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>1</w:t>
      </w:r>
      <w:r w:rsidR="007D5882">
        <w:rPr>
          <w:rFonts w:ascii="Times New Roman"/>
          <w:b/>
          <w:snapToGrid/>
          <w:sz w:val="21"/>
          <w:szCs w:val="21"/>
        </w:rPr>
        <w:t>.1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="00252FB7">
        <w:rPr>
          <w:rFonts w:ascii="Times New Roman" w:hint="eastAsia"/>
          <w:b/>
          <w:snapToGrid/>
          <w:sz w:val="21"/>
          <w:szCs w:val="21"/>
        </w:rPr>
        <w:t>网页端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A148B5" w14:paraId="0625ABFC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16E2450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017E27C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5FC802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719F3C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9AA8A1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E814C6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15E06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F22D3D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A148B5" w14:paraId="49C959BE" w14:textId="77777777" w:rsidTr="00BF6954">
        <w:tc>
          <w:tcPr>
            <w:tcW w:w="993" w:type="dxa"/>
            <w:vMerge w:val="restart"/>
          </w:tcPr>
          <w:p w14:paraId="6E43A3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33F5DDCC" w14:textId="66BBFAF9" w:rsidR="00955DC2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批量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导出二维码</w:t>
            </w:r>
          </w:p>
        </w:tc>
        <w:tc>
          <w:tcPr>
            <w:tcW w:w="979" w:type="dxa"/>
          </w:tcPr>
          <w:p w14:paraId="7A4AB53F" w14:textId="4B4F0524" w:rsidR="00955DC2" w:rsidRPr="00BF11EB" w:rsidRDefault="009A44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1F181F6F" w14:textId="0E1ED11B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B7AAE60" w14:textId="5B0A6578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C809CE6" w14:textId="391590EC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D0FFF7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7582644D" w14:textId="77777777" w:rsidTr="00BF6954">
        <w:tc>
          <w:tcPr>
            <w:tcW w:w="993" w:type="dxa"/>
            <w:vMerge/>
          </w:tcPr>
          <w:p w14:paraId="4C84A71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80BDC41" w14:textId="24E49D96" w:rsidR="00955DC2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路线管理</w:t>
            </w:r>
          </w:p>
        </w:tc>
        <w:tc>
          <w:tcPr>
            <w:tcW w:w="979" w:type="dxa"/>
          </w:tcPr>
          <w:p w14:paraId="1A0D5F7D" w14:textId="142B3861" w:rsidR="00955DC2" w:rsidRPr="00BF11EB" w:rsidRDefault="00901B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E1508E4" w14:textId="2277E232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802DB6F" w14:textId="38E39E1C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0A90B8B" w14:textId="0B658435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02C7B4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2505408F" w14:textId="77777777" w:rsidTr="00BF6954">
        <w:tc>
          <w:tcPr>
            <w:tcW w:w="993" w:type="dxa"/>
            <w:vMerge/>
          </w:tcPr>
          <w:p w14:paraId="264EDFF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F332FE" w14:textId="04659763" w:rsidR="00EA6CC8" w:rsidRPr="00BF6954" w:rsidRDefault="00EA6CC8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点位管理</w:t>
            </w:r>
          </w:p>
        </w:tc>
        <w:tc>
          <w:tcPr>
            <w:tcW w:w="979" w:type="dxa"/>
          </w:tcPr>
          <w:p w14:paraId="1EF80474" w14:textId="0655B57B" w:rsidR="00955DC2" w:rsidRPr="00BF11EB" w:rsidRDefault="00901B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2BCFA93D" w14:textId="6C2D4B90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89C4D7E" w14:textId="0F357922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F55CDC9" w14:textId="508D89E5" w:rsidR="00955DC2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9C4914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0A0CC074" w14:textId="77777777" w:rsidTr="00BF6954">
        <w:tc>
          <w:tcPr>
            <w:tcW w:w="993" w:type="dxa"/>
            <w:vMerge/>
          </w:tcPr>
          <w:p w14:paraId="3162FF37" w14:textId="77777777" w:rsidR="00EA6CC8" w:rsidRPr="00BF6954" w:rsidRDefault="00EA6CC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DE5A83D" w14:textId="7829D4A1" w:rsidR="00EA6CC8" w:rsidRDefault="00EA6CC8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数据组管理</w:t>
            </w:r>
          </w:p>
        </w:tc>
        <w:tc>
          <w:tcPr>
            <w:tcW w:w="979" w:type="dxa"/>
          </w:tcPr>
          <w:p w14:paraId="2E73FC09" w14:textId="027A0E2D" w:rsidR="00EA6CC8" w:rsidRPr="00BF11EB" w:rsidRDefault="008B0E0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14:paraId="3298B0E0" w14:textId="20B8C462" w:rsidR="00EA6CC8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26C63F6B" w14:textId="12DF4F13" w:rsidR="00EA6CC8" w:rsidRPr="00BF11EB" w:rsidRDefault="00964C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E7BAEA2" w14:textId="60EFE936" w:rsidR="00EA6CC8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9E750A0" w14:textId="77777777" w:rsidR="00EA6CC8" w:rsidRPr="00BF11EB" w:rsidRDefault="00EA6C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422FB819" w14:textId="77777777" w:rsidTr="00BF6954">
        <w:tc>
          <w:tcPr>
            <w:tcW w:w="993" w:type="dxa"/>
            <w:vMerge/>
          </w:tcPr>
          <w:p w14:paraId="6931DDF4" w14:textId="77777777" w:rsidR="006327D6" w:rsidRPr="00BF6954" w:rsidRDefault="006327D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1CCF0E" w14:textId="60D4C261" w:rsidR="006327D6" w:rsidRDefault="006327D6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公告管理</w:t>
            </w:r>
          </w:p>
        </w:tc>
        <w:tc>
          <w:tcPr>
            <w:tcW w:w="979" w:type="dxa"/>
          </w:tcPr>
          <w:p w14:paraId="214017C4" w14:textId="48D613C2" w:rsidR="006327D6" w:rsidRPr="00BF11EB" w:rsidRDefault="009A44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32DC7F37" w14:textId="6B529AD2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0091F9F" w14:textId="475593D8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90EEAE9" w14:textId="6ED2A058" w:rsidR="006327D6" w:rsidRPr="00BF11EB" w:rsidRDefault="002A57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C569F73" w14:textId="77777777" w:rsidR="006327D6" w:rsidRPr="00BF11EB" w:rsidRDefault="006327D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6C075C7E" w14:textId="77777777" w:rsidTr="00BF6954">
        <w:tc>
          <w:tcPr>
            <w:tcW w:w="993" w:type="dxa"/>
            <w:vMerge/>
          </w:tcPr>
          <w:p w14:paraId="5725C745" w14:textId="77777777" w:rsidR="00A148B5" w:rsidRPr="00BF6954" w:rsidRDefault="00A148B5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5A7948" w14:textId="1573067C" w:rsidR="00A148B5" w:rsidRDefault="00A148B5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扫码登录</w:t>
            </w:r>
          </w:p>
        </w:tc>
        <w:tc>
          <w:tcPr>
            <w:tcW w:w="979" w:type="dxa"/>
          </w:tcPr>
          <w:p w14:paraId="2CEBA97B" w14:textId="06270781" w:rsidR="00A148B5" w:rsidRDefault="008F519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67D1A3DB" w14:textId="5861738A" w:rsidR="00A148B5" w:rsidRDefault="00A148B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087F008" w14:textId="5F68118E" w:rsidR="00A148B5" w:rsidRDefault="00C55A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A105D31" w14:textId="73D3BB75" w:rsidR="00A148B5" w:rsidRDefault="00C55A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0D3E50F" w14:textId="21A68D5F" w:rsidR="00A148B5" w:rsidRPr="00A148B5" w:rsidRDefault="00A148B5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21038F" w14:paraId="13A9501E" w14:textId="77777777" w:rsidTr="00BF6954">
        <w:tc>
          <w:tcPr>
            <w:tcW w:w="993" w:type="dxa"/>
            <w:vMerge/>
          </w:tcPr>
          <w:p w14:paraId="2839FFC8" w14:textId="77777777" w:rsidR="0021038F" w:rsidRPr="00BF6954" w:rsidRDefault="0021038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4165D5E" w14:textId="617357F4" w:rsidR="0021038F" w:rsidRDefault="0021038F" w:rsidP="00EA6CC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注销</w:t>
            </w:r>
          </w:p>
        </w:tc>
        <w:tc>
          <w:tcPr>
            <w:tcW w:w="979" w:type="dxa"/>
          </w:tcPr>
          <w:p w14:paraId="7908C473" w14:textId="2102094E" w:rsidR="0021038F" w:rsidRDefault="002103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60655FCB" w14:textId="662BAAC2" w:rsidR="0021038F" w:rsidRDefault="002103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2C18DDDE" w14:textId="3442C1DF" w:rsidR="0021038F" w:rsidRDefault="002103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1044F6F" w14:textId="00146959" w:rsidR="0021038F" w:rsidRDefault="0021038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D684199" w14:textId="77777777" w:rsidR="0021038F" w:rsidRPr="00A148B5" w:rsidRDefault="0021038F" w:rsidP="00955DC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A148B5" w14:paraId="0D9203E5" w14:textId="77777777" w:rsidTr="00BF6954">
        <w:tc>
          <w:tcPr>
            <w:tcW w:w="993" w:type="dxa"/>
            <w:vMerge/>
          </w:tcPr>
          <w:p w14:paraId="558A6E8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BF6DA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5CDDE752" w14:textId="0AA73363" w:rsidR="00955DC2" w:rsidRPr="00BF11EB" w:rsidRDefault="008C139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14</w:t>
            </w:r>
          </w:p>
        </w:tc>
        <w:tc>
          <w:tcPr>
            <w:tcW w:w="1116" w:type="dxa"/>
          </w:tcPr>
          <w:p w14:paraId="48001E3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793ED4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101EF8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4F76E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5C46EFE2" w14:textId="77777777" w:rsidTr="002B53F5">
        <w:trPr>
          <w:trHeight w:val="450"/>
        </w:trPr>
        <w:tc>
          <w:tcPr>
            <w:tcW w:w="993" w:type="dxa"/>
            <w:vMerge w:val="restart"/>
          </w:tcPr>
          <w:p w14:paraId="35AC189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2638661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CB18F9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22DF85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416342C" w14:textId="2BA1AAB9" w:rsidR="00955DC2" w:rsidRPr="00BF11EB" w:rsidRDefault="00C716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14:paraId="12DC6F27" w14:textId="741F40D0" w:rsidR="00955DC2" w:rsidRPr="00BF11EB" w:rsidRDefault="00C716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2DA0E5B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098657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1790F2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374EBAF1" w14:textId="77777777" w:rsidTr="0034782F">
        <w:trPr>
          <w:trHeight w:val="437"/>
        </w:trPr>
        <w:tc>
          <w:tcPr>
            <w:tcW w:w="993" w:type="dxa"/>
            <w:vMerge/>
          </w:tcPr>
          <w:p w14:paraId="75B0297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33473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043F0CF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1E1951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62040C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62B35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B86393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148B5" w14:paraId="6F088988" w14:textId="77777777" w:rsidTr="00BF6954">
        <w:tc>
          <w:tcPr>
            <w:tcW w:w="993" w:type="dxa"/>
          </w:tcPr>
          <w:p w14:paraId="62668AF6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2EDF0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D27F018" w14:textId="0CFC9EB0" w:rsidR="00955DC2" w:rsidRPr="0034782F" w:rsidRDefault="008C1396" w:rsidP="00955DC2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 w:rsidRPr="0034782F">
              <w:rPr>
                <w:rFonts w:asciiTheme="minorEastAsia" w:eastAsiaTheme="minorEastAsia" w:hAnsiTheme="minorEastAsia"/>
                <w:snapToGrid/>
                <w:color w:val="000000" w:themeColor="text1"/>
              </w:rPr>
              <w:t>8</w:t>
            </w:r>
          </w:p>
        </w:tc>
        <w:tc>
          <w:tcPr>
            <w:tcW w:w="1116" w:type="dxa"/>
          </w:tcPr>
          <w:p w14:paraId="10329ED1" w14:textId="78387C98" w:rsidR="00955DC2" w:rsidRPr="0034782F" w:rsidRDefault="0034782F" w:rsidP="00955DC2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 w:rsidRPr="0034782F">
              <w:rPr>
                <w:rFonts w:asciiTheme="minorEastAsia" w:eastAsiaTheme="minorEastAsia" w:hAnsiTheme="minorEastAsia"/>
                <w:snapToGrid/>
                <w:color w:val="000000" w:themeColor="text1"/>
              </w:rPr>
              <w:t>100%</w:t>
            </w:r>
          </w:p>
        </w:tc>
        <w:tc>
          <w:tcPr>
            <w:tcW w:w="1112" w:type="dxa"/>
          </w:tcPr>
          <w:p w14:paraId="0103601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98A139D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11F764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A148B5" w14:paraId="3E377460" w14:textId="77777777" w:rsidTr="00BF6954">
        <w:tc>
          <w:tcPr>
            <w:tcW w:w="993" w:type="dxa"/>
          </w:tcPr>
          <w:p w14:paraId="35911227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97243C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F9FDCF3" w14:textId="43CEA12E" w:rsidR="00955DC2" w:rsidRPr="0034782F" w:rsidRDefault="008C1396" w:rsidP="00955DC2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 w:rsidRPr="0034782F">
              <w:rPr>
                <w:rFonts w:asciiTheme="minorEastAsia" w:eastAsiaTheme="minorEastAsia" w:hAnsiTheme="minorEastAsia"/>
                <w:snapToGrid/>
                <w:color w:val="000000" w:themeColor="text1"/>
              </w:rPr>
              <w:t>2</w:t>
            </w:r>
            <w:r w:rsidR="0004349D" w:rsidRPr="0034782F">
              <w:rPr>
                <w:rFonts w:asciiTheme="minorEastAsia" w:eastAsiaTheme="minorEastAsia" w:hAnsiTheme="minorEastAsia"/>
                <w:snapToGrid/>
                <w:color w:val="000000" w:themeColor="text1"/>
              </w:rPr>
              <w:t>2</w:t>
            </w:r>
          </w:p>
        </w:tc>
        <w:tc>
          <w:tcPr>
            <w:tcW w:w="1116" w:type="dxa"/>
          </w:tcPr>
          <w:p w14:paraId="42EC2913" w14:textId="7B9402B3" w:rsidR="00955DC2" w:rsidRPr="0034782F" w:rsidRDefault="0034782F" w:rsidP="00955DC2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 w:rsidRPr="0034782F">
              <w:rPr>
                <w:rFonts w:asciiTheme="minorEastAsia" w:eastAsiaTheme="minorEastAsia" w:hAnsiTheme="minorEastAsia"/>
                <w:snapToGrid/>
                <w:color w:val="000000" w:themeColor="text1"/>
              </w:rPr>
              <w:t>100%</w:t>
            </w:r>
          </w:p>
        </w:tc>
        <w:tc>
          <w:tcPr>
            <w:tcW w:w="1112" w:type="dxa"/>
          </w:tcPr>
          <w:p w14:paraId="78F08CB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3F5398B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516293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70786176" w14:textId="77777777" w:rsidR="00A43755" w:rsidRDefault="00A43755" w:rsidP="00E019A5">
      <w:pPr>
        <w:spacing w:after="120"/>
        <w:rPr>
          <w:rFonts w:ascii="Times New Roman"/>
          <w:i/>
          <w:snapToGrid/>
          <w:color w:val="0000FF"/>
        </w:rPr>
      </w:pPr>
    </w:p>
    <w:p w14:paraId="75156214" w14:textId="63F80E9E" w:rsidR="007D5882" w:rsidRPr="00BC2634" w:rsidRDefault="007D5882" w:rsidP="007D5882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>1</w:t>
      </w:r>
      <w:r>
        <w:rPr>
          <w:rFonts w:ascii="Times New Roman"/>
          <w:b/>
          <w:snapToGrid/>
          <w:sz w:val="21"/>
          <w:szCs w:val="21"/>
        </w:rPr>
        <w:t>.2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小程序端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7D5882" w14:paraId="5C5EC881" w14:textId="77777777" w:rsidTr="0032059E">
        <w:tc>
          <w:tcPr>
            <w:tcW w:w="3916" w:type="dxa"/>
            <w:gridSpan w:val="2"/>
            <w:shd w:val="clear" w:color="auto" w:fill="E7E6E6" w:themeFill="background2"/>
          </w:tcPr>
          <w:p w14:paraId="50609545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244B6996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C1E5A15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372D97B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580E1548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2F533D94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276E291D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82C08EA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7D5882" w14:paraId="0733458A" w14:textId="77777777" w:rsidTr="0032059E">
        <w:tc>
          <w:tcPr>
            <w:tcW w:w="993" w:type="dxa"/>
            <w:vMerge w:val="restart"/>
          </w:tcPr>
          <w:p w14:paraId="3B3EF25A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78E43957" w14:textId="26C9C8C3" w:rsidR="007D5882" w:rsidRPr="00BF6954" w:rsidRDefault="007D5882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上传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点位</w:t>
            </w:r>
          </w:p>
        </w:tc>
        <w:tc>
          <w:tcPr>
            <w:tcW w:w="979" w:type="dxa"/>
          </w:tcPr>
          <w:p w14:paraId="6678A5DB" w14:textId="69F6BFE8" w:rsidR="007D5882" w:rsidRPr="00BF11EB" w:rsidRDefault="009F062F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3D7FA816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6560328D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36802DE7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6E6DD939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289B620C" w14:textId="77777777" w:rsidTr="0032059E">
        <w:tc>
          <w:tcPr>
            <w:tcW w:w="993" w:type="dxa"/>
            <w:vMerge/>
          </w:tcPr>
          <w:p w14:paraId="54FF6CEA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602262C" w14:textId="58642CE1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查询点位</w:t>
            </w:r>
          </w:p>
        </w:tc>
        <w:tc>
          <w:tcPr>
            <w:tcW w:w="979" w:type="dxa"/>
          </w:tcPr>
          <w:p w14:paraId="7B7F45AA" w14:textId="77D21223" w:rsidR="007D5882" w:rsidRPr="00BF11EB" w:rsidRDefault="003D2707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5CA0893C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15BDB404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9AFC28A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6C6EDBD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76E400B5" w14:textId="77777777" w:rsidTr="0032059E">
        <w:tc>
          <w:tcPr>
            <w:tcW w:w="993" w:type="dxa"/>
            <w:vMerge/>
          </w:tcPr>
          <w:p w14:paraId="6C0D3FE5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35936B7" w14:textId="11203BA3" w:rsidR="007D5882" w:rsidRPr="00BF6954" w:rsidRDefault="007D5882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上传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路线</w:t>
            </w:r>
          </w:p>
        </w:tc>
        <w:tc>
          <w:tcPr>
            <w:tcW w:w="979" w:type="dxa"/>
          </w:tcPr>
          <w:p w14:paraId="2094F482" w14:textId="10ED29E9" w:rsidR="007D5882" w:rsidRPr="00BF11EB" w:rsidRDefault="009F062F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D74D388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5E3B3A4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B6F6D00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CB56B59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3429C40D" w14:textId="77777777" w:rsidTr="0032059E">
        <w:tc>
          <w:tcPr>
            <w:tcW w:w="993" w:type="dxa"/>
            <w:vMerge/>
          </w:tcPr>
          <w:p w14:paraId="23FC159E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8D61D9A" w14:textId="775EAD9B" w:rsidR="007D5882" w:rsidRDefault="007D5882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查询路线</w:t>
            </w:r>
          </w:p>
        </w:tc>
        <w:tc>
          <w:tcPr>
            <w:tcW w:w="979" w:type="dxa"/>
          </w:tcPr>
          <w:p w14:paraId="693A5032" w14:textId="3E44B35F" w:rsidR="007D5882" w:rsidRPr="00BF11EB" w:rsidRDefault="003D2707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7D23714A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53BE2FFF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42443D40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4EEEA481" w14:textId="77777777" w:rsidR="007D5882" w:rsidRPr="00BF11EB" w:rsidRDefault="007D5882" w:rsidP="007D5882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7D5882" w14:paraId="2BB51FEF" w14:textId="77777777" w:rsidTr="0032059E">
        <w:tc>
          <w:tcPr>
            <w:tcW w:w="993" w:type="dxa"/>
            <w:vMerge/>
          </w:tcPr>
          <w:p w14:paraId="415302BC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89CC23C" w14:textId="14C4DE5F" w:rsidR="007D5882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收藏点位</w:t>
            </w:r>
          </w:p>
        </w:tc>
        <w:tc>
          <w:tcPr>
            <w:tcW w:w="979" w:type="dxa"/>
          </w:tcPr>
          <w:p w14:paraId="20D44CC5" w14:textId="76FDFE49" w:rsidR="007D5882" w:rsidRPr="00BF11EB" w:rsidRDefault="009C64A0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B91D44C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48A19F5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112CE9A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98CDADC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731ADEFB" w14:textId="77777777" w:rsidTr="0032059E">
        <w:tc>
          <w:tcPr>
            <w:tcW w:w="993" w:type="dxa"/>
            <w:vMerge/>
          </w:tcPr>
          <w:p w14:paraId="236459BA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BD2FE26" w14:textId="54B1A268" w:rsidR="007D5882" w:rsidRDefault="007D5882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收藏路线</w:t>
            </w:r>
          </w:p>
        </w:tc>
        <w:tc>
          <w:tcPr>
            <w:tcW w:w="979" w:type="dxa"/>
          </w:tcPr>
          <w:p w14:paraId="486CDFE1" w14:textId="732B376F" w:rsidR="007D5882" w:rsidRDefault="009C64A0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13D5A00B" w14:textId="2DF9D676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05698FA8" w14:textId="64A545E1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3DB8C259" w14:textId="3376C0D9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404B183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255ADAF8" w14:textId="77777777" w:rsidTr="0032059E">
        <w:tc>
          <w:tcPr>
            <w:tcW w:w="993" w:type="dxa"/>
            <w:vMerge/>
          </w:tcPr>
          <w:p w14:paraId="5E96F0F5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A6DEBD" w14:textId="2CC659FC" w:rsidR="007D5882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删除</w:t>
            </w:r>
            <w:r w:rsidR="00AF08BE">
              <w:rPr>
                <w:rFonts w:ascii="Times New Roman"/>
                <w:b/>
                <w:snapToGrid/>
                <w:sz w:val="21"/>
                <w:szCs w:val="21"/>
              </w:rPr>
              <w:t>收藏中</w:t>
            </w:r>
            <w:r w:rsidR="00AF08BE">
              <w:rPr>
                <w:rFonts w:ascii="Times New Roman" w:hint="eastAsia"/>
                <w:b/>
                <w:snapToGrid/>
                <w:sz w:val="21"/>
                <w:szCs w:val="21"/>
              </w:rPr>
              <w:t>点位</w:t>
            </w:r>
          </w:p>
        </w:tc>
        <w:tc>
          <w:tcPr>
            <w:tcW w:w="979" w:type="dxa"/>
          </w:tcPr>
          <w:p w14:paraId="1FBBDC8B" w14:textId="5F509D77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050878D9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3110C0B9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6ABE5345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228D64A5" w14:textId="77777777" w:rsidR="007D5882" w:rsidRPr="00A148B5" w:rsidRDefault="007D5882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AF08BE" w14:paraId="14C3144B" w14:textId="77777777" w:rsidTr="0032059E">
        <w:tc>
          <w:tcPr>
            <w:tcW w:w="993" w:type="dxa"/>
            <w:vMerge/>
          </w:tcPr>
          <w:p w14:paraId="5E22EE33" w14:textId="77777777" w:rsidR="00AF08BE" w:rsidRPr="00BF6954" w:rsidRDefault="00AF08BE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1903F3" w14:textId="3016DC44" w:rsidR="00AF08BE" w:rsidRDefault="00AF08BE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删除收藏中路线</w:t>
            </w:r>
          </w:p>
        </w:tc>
        <w:tc>
          <w:tcPr>
            <w:tcW w:w="979" w:type="dxa"/>
          </w:tcPr>
          <w:p w14:paraId="43B970EC" w14:textId="780CE9E1" w:rsidR="00AF08BE" w:rsidRDefault="00AF08BE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3C2DDA16" w14:textId="22754587" w:rsidR="00AF08BE" w:rsidRDefault="00AF08BE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46145B5A" w14:textId="4FEE8710" w:rsidR="00AF08BE" w:rsidRDefault="00D87E08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60171FA" w14:textId="0CC05F09" w:rsidR="00AF08BE" w:rsidRDefault="00D87E08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07E34F9" w14:textId="77777777" w:rsidR="00AF08BE" w:rsidRPr="00A148B5" w:rsidRDefault="00AF08BE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754712" w14:paraId="2CE2AB23" w14:textId="77777777" w:rsidTr="0032059E">
        <w:tc>
          <w:tcPr>
            <w:tcW w:w="993" w:type="dxa"/>
            <w:vMerge/>
          </w:tcPr>
          <w:p w14:paraId="78CB0B3A" w14:textId="77777777" w:rsidR="00754712" w:rsidRPr="00BF6954" w:rsidRDefault="0075471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07AA064" w14:textId="38FA9AF5" w:rsidR="00754712" w:rsidRDefault="00754712" w:rsidP="009F062F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给定起点查找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到达终点</w:t>
            </w:r>
          </w:p>
        </w:tc>
        <w:tc>
          <w:tcPr>
            <w:tcW w:w="979" w:type="dxa"/>
          </w:tcPr>
          <w:p w14:paraId="1B67DA99" w14:textId="628FCEC2" w:rsidR="00754712" w:rsidRDefault="00DA3FFD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7A39D0E2" w14:textId="7A32161C" w:rsidR="00754712" w:rsidRDefault="0075471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170F5BE0" w14:textId="77777777" w:rsidR="00754712" w:rsidRDefault="0075471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4457E6" w14:textId="77777777" w:rsidR="00754712" w:rsidRDefault="0075471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FECDCE3" w14:textId="77777777" w:rsidR="00754712" w:rsidRPr="00A148B5" w:rsidRDefault="00754712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7D5882" w14:paraId="646EFD2F" w14:textId="77777777" w:rsidTr="0032059E">
        <w:tc>
          <w:tcPr>
            <w:tcW w:w="993" w:type="dxa"/>
            <w:vMerge/>
          </w:tcPr>
          <w:p w14:paraId="0D4CEEF2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B777FF8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127546EE" w14:textId="7700798E" w:rsidR="007D5882" w:rsidRPr="00BF11EB" w:rsidRDefault="00D4355B" w:rsidP="00DA3FF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DA3FFD"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14:paraId="382ED946" w14:textId="4848099A" w:rsidR="007D5882" w:rsidRPr="00BF11EB" w:rsidRDefault="00020EAE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14:paraId="785230D6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4287CDA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04A7B75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78DC9243" w14:textId="77777777" w:rsidTr="0032059E">
        <w:trPr>
          <w:trHeight w:val="450"/>
        </w:trPr>
        <w:tc>
          <w:tcPr>
            <w:tcW w:w="993" w:type="dxa"/>
            <w:vMerge w:val="restart"/>
          </w:tcPr>
          <w:p w14:paraId="10F3F16F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7981DE60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063D0BC7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6EF9915B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74A3582" w14:textId="2076FE2B" w:rsidR="007D5882" w:rsidRPr="00BF11EB" w:rsidRDefault="0032059E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4F3BA54" w14:textId="1397D216" w:rsidR="007D5882" w:rsidRPr="00BF11EB" w:rsidRDefault="0032059E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2" w:type="dxa"/>
          </w:tcPr>
          <w:p w14:paraId="45401D54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B2003F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C05DD6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65CFEEB9" w14:textId="77777777" w:rsidTr="0032059E">
        <w:trPr>
          <w:trHeight w:val="437"/>
        </w:trPr>
        <w:tc>
          <w:tcPr>
            <w:tcW w:w="993" w:type="dxa"/>
            <w:vMerge/>
          </w:tcPr>
          <w:p w14:paraId="40E40508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A1E4F1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0BD8ADA6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28A6058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19EDBCB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662F40F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D3999D9" w14:textId="77777777" w:rsidR="007D5882" w:rsidRPr="00BF11EB" w:rsidRDefault="007D5882" w:rsidP="009F062F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D5882" w14:paraId="76AB27D8" w14:textId="77777777" w:rsidTr="0032059E">
        <w:tc>
          <w:tcPr>
            <w:tcW w:w="993" w:type="dxa"/>
          </w:tcPr>
          <w:p w14:paraId="750627B0" w14:textId="77777777" w:rsidR="007D5882" w:rsidRPr="00BF6954" w:rsidRDefault="007D5882" w:rsidP="009F062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82D8E24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56B2B0A7" w14:textId="78DAB1AC" w:rsidR="007D5882" w:rsidRPr="0034782F" w:rsidRDefault="0032059E" w:rsidP="009F062F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/>
                <w:color w:val="000000" w:themeColor="text1"/>
              </w:rPr>
              <w:t>0</w:t>
            </w:r>
          </w:p>
        </w:tc>
        <w:tc>
          <w:tcPr>
            <w:tcW w:w="1116" w:type="dxa"/>
          </w:tcPr>
          <w:p w14:paraId="202FCBA4" w14:textId="208A5E1E" w:rsidR="007D5882" w:rsidRPr="0034782F" w:rsidRDefault="0032059E" w:rsidP="009F062F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/>
                <w:color w:val="000000" w:themeColor="text1"/>
              </w:rPr>
              <w:t>0</w:t>
            </w:r>
          </w:p>
        </w:tc>
        <w:tc>
          <w:tcPr>
            <w:tcW w:w="1112" w:type="dxa"/>
          </w:tcPr>
          <w:p w14:paraId="64A4054D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36C5A0E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EC780F5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7D5882" w14:paraId="318A4A34" w14:textId="77777777" w:rsidTr="0032059E">
        <w:tc>
          <w:tcPr>
            <w:tcW w:w="993" w:type="dxa"/>
          </w:tcPr>
          <w:p w14:paraId="1F247897" w14:textId="77777777" w:rsidR="007D5882" w:rsidRPr="00BF6954" w:rsidRDefault="007D5882" w:rsidP="009F062F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532FAB7" w14:textId="77777777" w:rsidR="007D5882" w:rsidRPr="00BF6954" w:rsidRDefault="007D5882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FC931B9" w14:textId="2FF3FCAA" w:rsidR="007D5882" w:rsidRPr="0034782F" w:rsidRDefault="00291A6D" w:rsidP="009F062F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/>
                <w:color w:val="000000" w:themeColor="text1"/>
              </w:rPr>
              <w:t>0</w:t>
            </w:r>
          </w:p>
        </w:tc>
        <w:tc>
          <w:tcPr>
            <w:tcW w:w="1116" w:type="dxa"/>
          </w:tcPr>
          <w:p w14:paraId="048547A0" w14:textId="74497EE3" w:rsidR="007D5882" w:rsidRPr="0034782F" w:rsidRDefault="00291A6D" w:rsidP="009F062F">
            <w:pPr>
              <w:spacing w:after="120"/>
              <w:jc w:val="center"/>
              <w:rPr>
                <w:rFonts w:asciiTheme="minorEastAsia" w:eastAsiaTheme="minorEastAsia" w:hAnsiTheme="minorEastAsia"/>
                <w:snapToGrid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/>
                <w:color w:val="000000" w:themeColor="text1"/>
              </w:rPr>
              <w:t>0</w:t>
            </w:r>
            <w:bookmarkStart w:id="10" w:name="_GoBack"/>
            <w:bookmarkEnd w:id="10"/>
          </w:p>
        </w:tc>
        <w:tc>
          <w:tcPr>
            <w:tcW w:w="1112" w:type="dxa"/>
          </w:tcPr>
          <w:p w14:paraId="08196832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51BEF9F0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68759BC" w14:textId="77777777" w:rsidR="007D5882" w:rsidRDefault="007D5882" w:rsidP="009F062F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1568F1C1" w14:textId="77777777" w:rsidR="00E019A5" w:rsidRDefault="00E019A5" w:rsidP="00E019A5">
      <w:pPr>
        <w:spacing w:after="120"/>
        <w:rPr>
          <w:rFonts w:ascii="Times New Roman"/>
          <w:i/>
          <w:snapToGrid/>
          <w:color w:val="0000FF"/>
        </w:rPr>
      </w:pPr>
    </w:p>
    <w:p w14:paraId="3FBECE6B" w14:textId="77777777" w:rsidR="00A5585D" w:rsidRDefault="00A5585D" w:rsidP="00A5585D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缺陷严重程度</w:t>
      </w:r>
    </w:p>
    <w:p w14:paraId="532472D7" w14:textId="77777777" w:rsidR="006C010C" w:rsidRPr="00A76715" w:rsidRDefault="006C010C" w:rsidP="006C010C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>.1 网页端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6C010C" w14:paraId="632835AD" w14:textId="77777777" w:rsidTr="009F062F">
        <w:tc>
          <w:tcPr>
            <w:tcW w:w="1596" w:type="dxa"/>
            <w:shd w:val="clear" w:color="auto" w:fill="E7E6E6" w:themeFill="background2"/>
          </w:tcPr>
          <w:p w14:paraId="38568CBB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6B61A79D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C682F65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3EEE4D2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ECD2FCB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0AF60FB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6C010C" w14:paraId="32F890CE" w14:textId="77777777" w:rsidTr="009F062F">
        <w:tc>
          <w:tcPr>
            <w:tcW w:w="1596" w:type="dxa"/>
          </w:tcPr>
          <w:p w14:paraId="18A02C68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53D448B4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1F600B4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585AEAB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48A8F38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2A51A8E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  <w:tr w:rsidR="006C010C" w14:paraId="297A943E" w14:textId="77777777" w:rsidTr="009F062F">
        <w:tc>
          <w:tcPr>
            <w:tcW w:w="1596" w:type="dxa"/>
          </w:tcPr>
          <w:p w14:paraId="04D7F2CD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6B8A4C48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39D4DA2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4B813D9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4DE3710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BF32260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</w:tbl>
    <w:p w14:paraId="5E95E06B" w14:textId="06FD77F5" w:rsidR="006C010C" w:rsidRPr="00A76715" w:rsidRDefault="006C010C" w:rsidP="006C010C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.2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小程序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>端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6C010C" w14:paraId="5DF3562F" w14:textId="77777777" w:rsidTr="009F062F">
        <w:tc>
          <w:tcPr>
            <w:tcW w:w="1596" w:type="dxa"/>
            <w:shd w:val="clear" w:color="auto" w:fill="E7E6E6" w:themeFill="background2"/>
          </w:tcPr>
          <w:p w14:paraId="36CF572B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4B4FCE7C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4FB137EC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CBB4082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6A6AB06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12FBB8F5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6C010C" w14:paraId="314F8D7A" w14:textId="77777777" w:rsidTr="009F062F">
        <w:tc>
          <w:tcPr>
            <w:tcW w:w="1596" w:type="dxa"/>
          </w:tcPr>
          <w:p w14:paraId="5B3E3857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D0457B0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AA50555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7CA543D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80E7124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6D1748C5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  <w:tr w:rsidR="006C010C" w14:paraId="0C3517B6" w14:textId="77777777" w:rsidTr="009F062F">
        <w:tc>
          <w:tcPr>
            <w:tcW w:w="1596" w:type="dxa"/>
          </w:tcPr>
          <w:p w14:paraId="53F347FA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1D26AD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461810D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BA0D77E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477DBB5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5348DEA" w14:textId="77777777" w:rsidR="006C010C" w:rsidRPr="007F35AF" w:rsidRDefault="006C010C" w:rsidP="009F062F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</w:tr>
    </w:tbl>
    <w:p w14:paraId="7DE4F1FD" w14:textId="77777777" w:rsidR="006C010C" w:rsidRPr="006C010C" w:rsidRDefault="006C010C" w:rsidP="006C010C">
      <w:pPr>
        <w:rPr>
          <w:rFonts w:hint="eastAsia"/>
        </w:rPr>
      </w:pPr>
    </w:p>
    <w:bookmarkEnd w:id="11"/>
    <w:p w14:paraId="2E5FAC57" w14:textId="4077E2BE" w:rsidR="00AD77EB" w:rsidRPr="0009042E" w:rsidRDefault="00A5585D" w:rsidP="0009042E">
      <w:pPr>
        <w:pStyle w:val="2"/>
        <w:rPr>
          <w:snapToGrid/>
        </w:rPr>
      </w:pPr>
      <w:r w:rsidRPr="0009042E">
        <w:rPr>
          <w:rFonts w:hint="eastAsia"/>
          <w:snapToGrid/>
          <w:lang w:eastAsia="en-US"/>
        </w:rPr>
        <w:t>单元测试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81"/>
        <w:gridCol w:w="1613"/>
        <w:gridCol w:w="1801"/>
        <w:gridCol w:w="1755"/>
      </w:tblGrid>
      <w:tr w:rsidR="008E5901" w14:paraId="7B26131C" w14:textId="77777777" w:rsidTr="008E5901">
        <w:tc>
          <w:tcPr>
            <w:tcW w:w="4189" w:type="dxa"/>
          </w:tcPr>
          <w:p w14:paraId="28EE4711" w14:textId="05845B9A" w:rsidR="008E5901" w:rsidRPr="008E5901" w:rsidRDefault="0009042E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ack</w:t>
            </w:r>
            <w:r>
              <w:rPr>
                <w:sz w:val="20"/>
                <w:szCs w:val="20"/>
              </w:rPr>
              <w:t>age</w:t>
            </w:r>
          </w:p>
        </w:tc>
        <w:tc>
          <w:tcPr>
            <w:tcW w:w="1621" w:type="dxa"/>
          </w:tcPr>
          <w:p w14:paraId="582931EA" w14:textId="3E2AC808" w:rsidR="008E5901" w:rsidRPr="008E5901" w:rsidRDefault="008E5901" w:rsidP="008E5901">
            <w:pPr>
              <w:rPr>
                <w:sz w:val="20"/>
                <w:szCs w:val="20"/>
              </w:rPr>
            </w:pPr>
            <w:r w:rsidRPr="008E5901">
              <w:rPr>
                <w:sz w:val="20"/>
                <w:szCs w:val="20"/>
                <w:lang w:eastAsia="en-US"/>
              </w:rPr>
              <w:t>类覆盖率</w:t>
            </w:r>
          </w:p>
        </w:tc>
        <w:tc>
          <w:tcPr>
            <w:tcW w:w="1809" w:type="dxa"/>
          </w:tcPr>
          <w:p w14:paraId="3F6CB693" w14:textId="1F0EFA4F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方法</w:t>
            </w:r>
            <w:r>
              <w:rPr>
                <w:sz w:val="20"/>
                <w:szCs w:val="20"/>
              </w:rPr>
              <w:t>覆盖率</w:t>
            </w:r>
          </w:p>
        </w:tc>
        <w:tc>
          <w:tcPr>
            <w:tcW w:w="1731" w:type="dxa"/>
          </w:tcPr>
          <w:p w14:paraId="48A4F3B4" w14:textId="30D66D5D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en-US"/>
              </w:rPr>
              <w:t>行</w:t>
            </w:r>
            <w:r>
              <w:rPr>
                <w:sz w:val="20"/>
                <w:szCs w:val="20"/>
                <w:lang w:eastAsia="en-US"/>
              </w:rPr>
              <w:t>覆盖率</w:t>
            </w:r>
          </w:p>
        </w:tc>
      </w:tr>
      <w:tr w:rsidR="008E5901" w14:paraId="3DA2577A" w14:textId="77777777" w:rsidTr="008E5901">
        <w:tc>
          <w:tcPr>
            <w:tcW w:w="4189" w:type="dxa"/>
          </w:tcPr>
          <w:p w14:paraId="7EB80763" w14:textId="63AAB26A" w:rsidR="008E5901" w:rsidRPr="008E5901" w:rsidRDefault="008E5901" w:rsidP="008E59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所有</w:t>
            </w:r>
            <w:r>
              <w:rPr>
                <w:sz w:val="20"/>
                <w:szCs w:val="20"/>
              </w:rPr>
              <w:t>类</w:t>
            </w:r>
          </w:p>
        </w:tc>
        <w:tc>
          <w:tcPr>
            <w:tcW w:w="1621" w:type="dxa"/>
          </w:tcPr>
          <w:p w14:paraId="750068A8" w14:textId="779CB686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100% (44/ 44)</w:t>
            </w:r>
          </w:p>
        </w:tc>
        <w:tc>
          <w:tcPr>
            <w:tcW w:w="1809" w:type="dxa"/>
          </w:tcPr>
          <w:p w14:paraId="2BBBF370" w14:textId="2BFE4E87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86.2% (275/ 319)</w:t>
            </w:r>
          </w:p>
        </w:tc>
        <w:tc>
          <w:tcPr>
            <w:tcW w:w="1731" w:type="dxa"/>
          </w:tcPr>
          <w:p w14:paraId="6476D3A5" w14:textId="7E0CE9FA" w:rsidR="008E5901" w:rsidRPr="008E5901" w:rsidRDefault="008E5901" w:rsidP="008E5901">
            <w:pPr>
              <w:widowControl/>
              <w:spacing w:line="240" w:lineRule="auto"/>
              <w:rPr>
                <w:rFonts w:asciiTheme="minorEastAsia" w:eastAsiaTheme="minorEastAsia" w:hAnsiTheme="minorEastAsia"/>
                <w:snapToGrid/>
                <w:kern w:val="0"/>
                <w:sz w:val="20"/>
                <w:szCs w:val="20"/>
              </w:rPr>
            </w:pPr>
            <w:r w:rsidRPr="008E5901">
              <w:rPr>
                <w:rFonts w:asciiTheme="minorEastAsia" w:eastAsiaTheme="minorEastAsia" w:hAnsiTheme="minorEastAsia"/>
                <w:snapToGrid/>
                <w:color w:val="3F3F3F"/>
                <w:kern w:val="0"/>
                <w:sz w:val="20"/>
                <w:szCs w:val="20"/>
                <w:shd w:val="clear" w:color="auto" w:fill="FFFFFF"/>
              </w:rPr>
              <w:t>89.3% (896/ 1003)</w:t>
            </w:r>
          </w:p>
        </w:tc>
      </w:tr>
      <w:tr w:rsidR="0009042E" w:rsidRPr="0009042E" w14:paraId="6D0ADD82" w14:textId="77777777" w:rsidTr="008E5901">
        <w:tc>
          <w:tcPr>
            <w:tcW w:w="0" w:type="auto"/>
            <w:hideMark/>
          </w:tcPr>
          <w:p w14:paraId="7699B390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7" w:history="1">
              <w:r w:rsidR="008E5901" w:rsidRPr="0009042E">
                <w:rPr>
                  <w:sz w:val="20"/>
                  <w:szCs w:val="20"/>
                </w:rPr>
                <w:t>xyz.veiasai.neo4j</w:t>
              </w:r>
            </w:hyperlink>
          </w:p>
        </w:tc>
        <w:tc>
          <w:tcPr>
            <w:tcW w:w="0" w:type="auto"/>
            <w:hideMark/>
          </w:tcPr>
          <w:p w14:paraId="018A930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3C38176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83.3%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(5/ 6)</w:t>
            </w:r>
          </w:p>
        </w:tc>
        <w:tc>
          <w:tcPr>
            <w:tcW w:w="0" w:type="auto"/>
            <w:hideMark/>
          </w:tcPr>
          <w:p w14:paraId="4EE61D9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89.5%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(17/ 19)</w:t>
            </w:r>
          </w:p>
        </w:tc>
      </w:tr>
      <w:tr w:rsidR="0009042E" w:rsidRPr="0009042E" w14:paraId="03DA2A06" w14:textId="77777777" w:rsidTr="008E5901">
        <w:tc>
          <w:tcPr>
            <w:tcW w:w="0" w:type="auto"/>
            <w:hideMark/>
          </w:tcPr>
          <w:p w14:paraId="54E0BD62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8" w:history="1">
              <w:r w:rsidR="008E5901" w:rsidRPr="0009042E">
                <w:rPr>
                  <w:sz w:val="20"/>
                  <w:szCs w:val="20"/>
                </w:rPr>
                <w:t>xyz.veiasai.neo4j.CorsConfiguration</w:t>
              </w:r>
            </w:hyperlink>
          </w:p>
        </w:tc>
        <w:tc>
          <w:tcPr>
            <w:tcW w:w="0" w:type="auto"/>
            <w:hideMark/>
          </w:tcPr>
          <w:p w14:paraId="4CCE4DD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218DFB6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(4/ 4)</w:t>
            </w:r>
          </w:p>
        </w:tc>
        <w:tc>
          <w:tcPr>
            <w:tcW w:w="0" w:type="auto"/>
            <w:hideMark/>
          </w:tcPr>
          <w:p w14:paraId="5EF1F89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</w:tr>
      <w:tr w:rsidR="0009042E" w:rsidRPr="0009042E" w14:paraId="43615FA5" w14:textId="77777777" w:rsidTr="008E5901">
        <w:tc>
          <w:tcPr>
            <w:tcW w:w="0" w:type="auto"/>
            <w:hideMark/>
          </w:tcPr>
          <w:p w14:paraId="638ADD01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9" w:history="1">
              <w:r w:rsidR="008E5901" w:rsidRPr="0009042E">
                <w:rPr>
                  <w:sz w:val="20"/>
                  <w:szCs w:val="20"/>
                </w:rPr>
                <w:t>xyz.veiasai.neo4j.controller</w:t>
              </w:r>
            </w:hyperlink>
          </w:p>
        </w:tc>
        <w:tc>
          <w:tcPr>
            <w:tcW w:w="0" w:type="auto"/>
            <w:hideMark/>
          </w:tcPr>
          <w:p w14:paraId="614D4B60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(10/ 10)</w:t>
            </w:r>
          </w:p>
        </w:tc>
        <w:tc>
          <w:tcPr>
            <w:tcW w:w="0" w:type="auto"/>
            <w:hideMark/>
          </w:tcPr>
          <w:p w14:paraId="6D517DCF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96.2%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(50/ 52)</w:t>
            </w:r>
          </w:p>
        </w:tc>
        <w:tc>
          <w:tcPr>
            <w:tcW w:w="0" w:type="auto"/>
            <w:hideMark/>
          </w:tcPr>
          <w:p w14:paraId="6A546987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93.4%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(482/ 516)</w:t>
            </w:r>
          </w:p>
        </w:tc>
      </w:tr>
      <w:tr w:rsidR="0009042E" w:rsidRPr="0009042E" w14:paraId="67D03C13" w14:textId="77777777" w:rsidTr="008E5901">
        <w:tc>
          <w:tcPr>
            <w:tcW w:w="0" w:type="auto"/>
            <w:hideMark/>
          </w:tcPr>
          <w:p w14:paraId="099F2399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10" w:history="1">
              <w:r w:rsidR="008E5901" w:rsidRPr="0009042E">
                <w:rPr>
                  <w:sz w:val="20"/>
                  <w:szCs w:val="20"/>
                </w:rPr>
                <w:t>xyz.veiasai.neo4j.converter</w:t>
              </w:r>
            </w:hyperlink>
          </w:p>
        </w:tc>
        <w:tc>
          <w:tcPr>
            <w:tcW w:w="0" w:type="auto"/>
            <w:hideMark/>
          </w:tcPr>
          <w:p w14:paraId="39255237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67CFD335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(6/ 6)</w:t>
            </w:r>
          </w:p>
        </w:tc>
        <w:tc>
          <w:tcPr>
            <w:tcW w:w="0" w:type="auto"/>
            <w:hideMark/>
          </w:tcPr>
          <w:p w14:paraId="2AE6802E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94.1%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(32/ 34)</w:t>
            </w:r>
          </w:p>
        </w:tc>
      </w:tr>
      <w:tr w:rsidR="0009042E" w:rsidRPr="0009042E" w14:paraId="62BCC9A0" w14:textId="77777777" w:rsidTr="008E5901">
        <w:tc>
          <w:tcPr>
            <w:tcW w:w="0" w:type="auto"/>
            <w:hideMark/>
          </w:tcPr>
          <w:p w14:paraId="3A9D9D2A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11" w:history="1">
              <w:r w:rsidR="008E5901" w:rsidRPr="0009042E">
                <w:rPr>
                  <w:sz w:val="20"/>
                  <w:szCs w:val="20"/>
                </w:rPr>
                <w:t>xyz.veiasai.neo4j.domain</w:t>
              </w:r>
            </w:hyperlink>
          </w:p>
        </w:tc>
        <w:tc>
          <w:tcPr>
            <w:tcW w:w="0" w:type="auto"/>
            <w:hideMark/>
          </w:tcPr>
          <w:p w14:paraId="4BA31C30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  <w:tc>
          <w:tcPr>
            <w:tcW w:w="0" w:type="auto"/>
            <w:hideMark/>
          </w:tcPr>
          <w:p w14:paraId="4B7D45AA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69.3%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(70/ 101)</w:t>
            </w:r>
          </w:p>
        </w:tc>
        <w:tc>
          <w:tcPr>
            <w:tcW w:w="0" w:type="auto"/>
            <w:hideMark/>
          </w:tcPr>
          <w:p w14:paraId="1FE657A3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70.1%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(115/ 164)</w:t>
            </w:r>
          </w:p>
        </w:tc>
      </w:tr>
      <w:tr w:rsidR="0009042E" w:rsidRPr="0009042E" w14:paraId="6BCCBA5B" w14:textId="77777777" w:rsidTr="008E5901">
        <w:tc>
          <w:tcPr>
            <w:tcW w:w="0" w:type="auto"/>
            <w:hideMark/>
          </w:tcPr>
          <w:p w14:paraId="7F8FEEEA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12" w:history="1">
              <w:r w:rsidR="008E5901" w:rsidRPr="0009042E">
                <w:rPr>
                  <w:sz w:val="20"/>
                  <w:szCs w:val="20"/>
                </w:rPr>
                <w:t>xyz.veiasai.neo4j.pojo</w:t>
              </w:r>
            </w:hyperlink>
          </w:p>
        </w:tc>
        <w:tc>
          <w:tcPr>
            <w:tcW w:w="0" w:type="auto"/>
            <w:hideMark/>
          </w:tcPr>
          <w:p w14:paraId="4FCD8782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(2/ 2)</w:t>
            </w:r>
          </w:p>
        </w:tc>
        <w:tc>
          <w:tcPr>
            <w:tcW w:w="0" w:type="auto"/>
            <w:hideMark/>
          </w:tcPr>
          <w:p w14:paraId="1AD473D9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(12/ 12)</w:t>
            </w:r>
          </w:p>
        </w:tc>
        <w:tc>
          <w:tcPr>
            <w:tcW w:w="0" w:type="auto"/>
            <w:hideMark/>
          </w:tcPr>
          <w:p w14:paraId="636D1BB4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(24/ 24)</w:t>
            </w:r>
          </w:p>
        </w:tc>
      </w:tr>
      <w:tr w:rsidR="0009042E" w:rsidRPr="0009042E" w14:paraId="40B16151" w14:textId="77777777" w:rsidTr="008E5901">
        <w:tc>
          <w:tcPr>
            <w:tcW w:w="0" w:type="auto"/>
            <w:hideMark/>
          </w:tcPr>
          <w:p w14:paraId="28161977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13" w:history="1">
              <w:r w:rsidR="008E5901" w:rsidRPr="0009042E">
                <w:rPr>
                  <w:sz w:val="20"/>
                  <w:szCs w:val="20"/>
                </w:rPr>
                <w:t>xyz.veiasai.neo4j.result</w:t>
              </w:r>
            </w:hyperlink>
          </w:p>
        </w:tc>
        <w:tc>
          <w:tcPr>
            <w:tcW w:w="0" w:type="auto"/>
            <w:hideMark/>
          </w:tcPr>
          <w:p w14:paraId="72DBACFD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(10/ 10)</w:t>
            </w:r>
          </w:p>
        </w:tc>
        <w:tc>
          <w:tcPr>
            <w:tcW w:w="0" w:type="auto"/>
            <w:hideMark/>
          </w:tcPr>
          <w:p w14:paraId="7088600A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(47/ 50)</w:t>
            </w:r>
          </w:p>
        </w:tc>
        <w:tc>
          <w:tcPr>
            <w:tcW w:w="0" w:type="auto"/>
            <w:hideMark/>
          </w:tcPr>
          <w:p w14:paraId="3AD962D5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91.4%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(64/ 70)</w:t>
            </w:r>
          </w:p>
        </w:tc>
      </w:tr>
      <w:tr w:rsidR="0009042E" w:rsidRPr="0009042E" w14:paraId="4D03F71E" w14:textId="77777777" w:rsidTr="008E5901">
        <w:tc>
          <w:tcPr>
            <w:tcW w:w="0" w:type="auto"/>
            <w:hideMark/>
          </w:tcPr>
          <w:p w14:paraId="6FEF3564" w14:textId="77777777" w:rsidR="008E5901" w:rsidRPr="0009042E" w:rsidRDefault="009F062F" w:rsidP="0009042E">
            <w:pPr>
              <w:rPr>
                <w:sz w:val="20"/>
                <w:szCs w:val="20"/>
              </w:rPr>
            </w:pPr>
            <w:hyperlink r:id="rId14" w:history="1">
              <w:r w:rsidR="008E5901" w:rsidRPr="0009042E">
                <w:rPr>
                  <w:sz w:val="20"/>
                  <w:szCs w:val="20"/>
                </w:rPr>
                <w:t>xyz.veiasai.neo4j.service</w:t>
              </w:r>
            </w:hyperlink>
          </w:p>
        </w:tc>
        <w:tc>
          <w:tcPr>
            <w:tcW w:w="0" w:type="auto"/>
            <w:hideMark/>
          </w:tcPr>
          <w:p w14:paraId="46E03CC8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100%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(8/ 8)</w:t>
            </w:r>
          </w:p>
        </w:tc>
        <w:tc>
          <w:tcPr>
            <w:tcW w:w="0" w:type="auto"/>
            <w:hideMark/>
          </w:tcPr>
          <w:p w14:paraId="23889D73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92%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(81/ 88)</w:t>
            </w:r>
          </w:p>
        </w:tc>
        <w:tc>
          <w:tcPr>
            <w:tcW w:w="0" w:type="auto"/>
            <w:hideMark/>
          </w:tcPr>
          <w:p w14:paraId="4B0D019E" w14:textId="77777777" w:rsidR="008E5901" w:rsidRPr="0009042E" w:rsidRDefault="008E5901" w:rsidP="0009042E">
            <w:pPr>
              <w:rPr>
                <w:sz w:val="20"/>
                <w:szCs w:val="20"/>
              </w:rPr>
            </w:pPr>
            <w:r w:rsidRPr="0009042E">
              <w:rPr>
                <w:sz w:val="20"/>
                <w:szCs w:val="20"/>
              </w:rPr>
              <w:t>91.7%</w:t>
            </w:r>
            <w:r w:rsidRPr="0009042E">
              <w:rPr>
                <w:sz w:val="20"/>
                <w:szCs w:val="20"/>
              </w:rPr>
              <w:t> </w:t>
            </w:r>
            <w:r w:rsidRPr="0009042E">
              <w:rPr>
                <w:sz w:val="20"/>
                <w:szCs w:val="20"/>
              </w:rPr>
              <w:t>(154/ 168)</w:t>
            </w:r>
          </w:p>
        </w:tc>
      </w:tr>
    </w:tbl>
    <w:p w14:paraId="3CF1CB2B" w14:textId="77777777" w:rsidR="008E5901" w:rsidRPr="008E5901" w:rsidRDefault="008E5901" w:rsidP="008E5901">
      <w:pPr>
        <w:rPr>
          <w:lang w:eastAsia="en-US"/>
        </w:rPr>
      </w:pPr>
    </w:p>
    <w:p w14:paraId="3D449E48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0C78FAF0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14:paraId="58368510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40B572A8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E9BACD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7541F7B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C8F1E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DF4532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27CAB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E99124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15EAC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81020A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DC193EA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6544B66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DD8EA1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7B81F14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C6B67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161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9CF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C92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C3D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234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72C0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2958B8BB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Cs w:val="21"/>
        </w:rPr>
      </w:pPr>
    </w:p>
    <w:p w14:paraId="4BB3B0CE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4792A4A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5FC28D8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5BB5F9C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404FC40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4F20310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1050C38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59B288CC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3136ECC0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2325582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AB3477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7AC9EA75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F349439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6B7C5DD7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6A9C1635" w14:textId="77777777" w:rsidTr="007E6F10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D28F6A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78BD7C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AE30A4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530EE73D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DCA02F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9E1E9CC" w14:textId="77777777" w:rsidR="00D7790C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AD30601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C9A5ED6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34DEA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C4DAAB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5C4C3B3A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CF1A2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E896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EF9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723B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1222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6DE1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2E2C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2A0F00EA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919D3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0BA39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FF3D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9B9A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57F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DE5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91BF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714D0D71" w14:textId="77777777" w:rsidTr="007E6F1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0AA3E" w14:textId="422F5848" w:rsidR="00D7790C" w:rsidRPr="00790B3E" w:rsidRDefault="000F39B6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E191" w14:textId="77777777" w:rsidR="00D7790C" w:rsidRPr="00790B3E" w:rsidRDefault="00D7790C" w:rsidP="007E6F1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57BC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9BE4" w14:textId="77777777" w:rsidR="00D7790C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671" w14:textId="77777777" w:rsidR="00D7790C" w:rsidRPr="00790B3E" w:rsidRDefault="00D7790C" w:rsidP="007E6F1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F403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B17" w14:textId="77777777" w:rsidR="00D7790C" w:rsidRPr="00790B3E" w:rsidRDefault="00D7790C" w:rsidP="007E6F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4098AF5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Cs w:val="21"/>
        </w:rPr>
      </w:pPr>
    </w:p>
    <w:p w14:paraId="6D24A9D9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5D4CDBE" w14:textId="53EB264A" w:rsidR="00F03B5C" w:rsidRDefault="00625BB9" w:rsidP="00C73000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1540F242" w14:textId="146EA24D" w:rsidR="000E024C" w:rsidRPr="00D8330A" w:rsidRDefault="0083423A" w:rsidP="000E024C">
      <w:pPr>
        <w:ind w:firstLine="720"/>
      </w:pPr>
      <w:r>
        <w:rPr>
          <w:rFonts w:hint="eastAsia"/>
        </w:rPr>
        <w:t>网页</w:t>
      </w:r>
      <w:r>
        <w:t>端</w:t>
      </w:r>
      <w:r w:rsidR="002502BE">
        <w:rPr>
          <w:rFonts w:hint="eastAsia"/>
        </w:rPr>
        <w:t>测试</w:t>
      </w:r>
      <w:r w:rsidR="004A543F">
        <w:rPr>
          <w:rFonts w:hint="eastAsia"/>
        </w:rPr>
        <w:t>功能全部</w:t>
      </w:r>
      <w:r w:rsidR="000E024C" w:rsidRPr="00D8330A">
        <w:rPr>
          <w:rFonts w:hint="eastAsia"/>
        </w:rPr>
        <w:t>实现，并且将相关服务实际部署于服务器上，进行了单元测试、集成测试、压力测试等。</w:t>
      </w:r>
    </w:p>
    <w:p w14:paraId="7F399BBB" w14:textId="69B19155" w:rsidR="000E024C" w:rsidRPr="00D8330A" w:rsidRDefault="000E024C" w:rsidP="000E024C">
      <w:r w:rsidRPr="00D8330A">
        <w:tab/>
      </w:r>
      <w:r w:rsidR="00E34CEA">
        <w:t>后</w:t>
      </w:r>
      <w:r w:rsidR="00E34CEA">
        <w:rPr>
          <w:rFonts w:hint="eastAsia"/>
        </w:rPr>
        <w:t>端</w:t>
      </w:r>
      <w:r w:rsidR="00E34CEA">
        <w:t>Java</w:t>
      </w:r>
      <w:r w:rsidR="006F78F1">
        <w:t>的</w:t>
      </w:r>
      <w:r w:rsidR="003B34FC">
        <w:rPr>
          <w:rFonts w:hint="eastAsia"/>
        </w:rPr>
        <w:t>单元测试保证了</w:t>
      </w:r>
      <w:r w:rsidR="000D10B4">
        <w:t>后</w:t>
      </w:r>
      <w:r w:rsidR="000D10B4">
        <w:rPr>
          <w:rFonts w:hint="eastAsia"/>
        </w:rPr>
        <w:t>端</w:t>
      </w:r>
      <w:r w:rsidRPr="00D8330A">
        <w:rPr>
          <w:rFonts w:hint="eastAsia"/>
        </w:rPr>
        <w:t>代码的正确性以及修改代码</w:t>
      </w:r>
      <w:r w:rsidR="00D759E2">
        <w:t>后</w:t>
      </w:r>
      <w:r w:rsidRPr="00D8330A">
        <w:rPr>
          <w:rFonts w:hint="eastAsia"/>
        </w:rPr>
        <w:t>能够及时发现错误。</w:t>
      </w:r>
      <w:r w:rsidR="00CA0541">
        <w:rPr>
          <w:rFonts w:hint="eastAsia"/>
        </w:rPr>
        <w:t>使得</w:t>
      </w:r>
      <w:r w:rsidR="00CA0541">
        <w:t>本来</w:t>
      </w:r>
      <w:r w:rsidR="00CA0541">
        <w:rPr>
          <w:rFonts w:hint="eastAsia"/>
        </w:rPr>
        <w:t>通过手动</w:t>
      </w:r>
      <w:r w:rsidR="00CA0541">
        <w:t>运行</w:t>
      </w:r>
      <w:r w:rsidR="00CA0541">
        <w:rPr>
          <w:rFonts w:hint="eastAsia"/>
        </w:rPr>
        <w:t>进行测试转变为自动化</w:t>
      </w:r>
      <w:r w:rsidR="00CA0541">
        <w:t>测试，</w:t>
      </w:r>
      <w:r w:rsidR="00CA0541">
        <w:rPr>
          <w:rFonts w:hint="eastAsia"/>
        </w:rPr>
        <w:t>提高了</w:t>
      </w:r>
      <w:r w:rsidR="00CA0541">
        <w:t>工作效率。</w:t>
      </w:r>
      <w:r w:rsidR="00991E30">
        <w:t>同时使用了jmeter自动测试工具来进行后端接口的压力测试。</w:t>
      </w:r>
    </w:p>
    <w:p w14:paraId="7F28CE87" w14:textId="72EE92A1" w:rsidR="00C73000" w:rsidRPr="00C73000" w:rsidRDefault="00C73000" w:rsidP="00C73000"/>
    <w:sectPr w:rsidR="00C73000" w:rsidRPr="00C73000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EED77" w14:textId="77777777" w:rsidR="00297CAA" w:rsidRDefault="00297CAA">
      <w:r>
        <w:separator/>
      </w:r>
    </w:p>
  </w:endnote>
  <w:endnote w:type="continuationSeparator" w:id="0">
    <w:p w14:paraId="1BFA70B9" w14:textId="77777777" w:rsidR="00297CAA" w:rsidRDefault="0029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F062F" w14:paraId="13FCDA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C15DA5" w14:textId="77777777" w:rsidR="009F062F" w:rsidRDefault="009F062F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2597B" w14:textId="77777777" w:rsidR="009F062F" w:rsidRDefault="009F062F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FBC05" w14:textId="77777777" w:rsidR="009F062F" w:rsidRDefault="009F062F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91A6D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91A6D" w:rsidRPr="00291A6D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65F8295" w14:textId="77777777" w:rsidR="009F062F" w:rsidRDefault="009F062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7154C" w14:textId="77777777" w:rsidR="00297CAA" w:rsidRDefault="00297CAA">
      <w:r>
        <w:separator/>
      </w:r>
    </w:p>
  </w:footnote>
  <w:footnote w:type="continuationSeparator" w:id="0">
    <w:p w14:paraId="2B11B26B" w14:textId="77777777" w:rsidR="00297CAA" w:rsidRDefault="00297C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062F" w14:paraId="4183A0B6" w14:textId="77777777" w:rsidTr="00D24DCF">
      <w:tc>
        <w:tcPr>
          <w:tcW w:w="6379" w:type="dxa"/>
        </w:tcPr>
        <w:p w14:paraId="629A4026" w14:textId="77777777" w:rsidR="009F062F" w:rsidRDefault="009F062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&lt;XMAP</w:t>
          </w:r>
          <w:r>
            <w:rPr>
              <w:rFonts w:ascii="Times New Roman" w:hint="eastAsia"/>
            </w:rPr>
            <w:t>室内</w:t>
          </w:r>
          <w:r>
            <w:rPr>
              <w:rFonts w:ascii="Times New Roman"/>
            </w:rPr>
            <w:t>导航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29BE3EB" w14:textId="36662D28" w:rsidR="009F062F" w:rsidRDefault="009F062F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&lt;1.1&gt;</w:t>
          </w:r>
        </w:p>
      </w:tc>
    </w:tr>
    <w:tr w:rsidR="009F062F" w14:paraId="632586F5" w14:textId="77777777" w:rsidTr="00D24DCF">
      <w:tc>
        <w:tcPr>
          <w:tcW w:w="6379" w:type="dxa"/>
        </w:tcPr>
        <w:p w14:paraId="71B946FF" w14:textId="77777777" w:rsidR="009F062F" w:rsidRDefault="009F062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BE59F84" w14:textId="2557AC19" w:rsidR="009F062F" w:rsidRDefault="009F062F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&lt;5/9/2018&gt;</w:t>
          </w:r>
        </w:p>
      </w:tc>
    </w:tr>
    <w:tr w:rsidR="009F062F" w14:paraId="617F0D46" w14:textId="77777777" w:rsidTr="00D24DCF">
      <w:tc>
        <w:tcPr>
          <w:tcW w:w="9558" w:type="dxa"/>
          <w:gridSpan w:val="2"/>
        </w:tcPr>
        <w:p w14:paraId="31B75685" w14:textId="77777777" w:rsidR="009F062F" w:rsidRDefault="009F062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622D11EA" w14:textId="77777777" w:rsidR="009F062F" w:rsidRDefault="009F062F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07E5"/>
    <w:rsid w:val="00001425"/>
    <w:rsid w:val="00010992"/>
    <w:rsid w:val="00020EAE"/>
    <w:rsid w:val="0003185B"/>
    <w:rsid w:val="000425BF"/>
    <w:rsid w:val="000430A7"/>
    <w:rsid w:val="0004349D"/>
    <w:rsid w:val="0007478F"/>
    <w:rsid w:val="0009042E"/>
    <w:rsid w:val="000B0766"/>
    <w:rsid w:val="000B2529"/>
    <w:rsid w:val="000C1D47"/>
    <w:rsid w:val="000D10B4"/>
    <w:rsid w:val="000D1225"/>
    <w:rsid w:val="000E024C"/>
    <w:rsid w:val="000F1651"/>
    <w:rsid w:val="000F39B6"/>
    <w:rsid w:val="000F7F79"/>
    <w:rsid w:val="00101271"/>
    <w:rsid w:val="001304FA"/>
    <w:rsid w:val="00131345"/>
    <w:rsid w:val="00150CCE"/>
    <w:rsid w:val="00150F8A"/>
    <w:rsid w:val="0016113A"/>
    <w:rsid w:val="00162D65"/>
    <w:rsid w:val="00190CF2"/>
    <w:rsid w:val="001B5163"/>
    <w:rsid w:val="001F2C74"/>
    <w:rsid w:val="001F2D91"/>
    <w:rsid w:val="0021038F"/>
    <w:rsid w:val="002502BE"/>
    <w:rsid w:val="00252FB7"/>
    <w:rsid w:val="002866D0"/>
    <w:rsid w:val="00291A6D"/>
    <w:rsid w:val="00292D69"/>
    <w:rsid w:val="00297CAA"/>
    <w:rsid w:val="002A57BF"/>
    <w:rsid w:val="002B53F5"/>
    <w:rsid w:val="002E71CC"/>
    <w:rsid w:val="002F0622"/>
    <w:rsid w:val="002F26DD"/>
    <w:rsid w:val="0030153D"/>
    <w:rsid w:val="00307DC6"/>
    <w:rsid w:val="00320074"/>
    <w:rsid w:val="0032059E"/>
    <w:rsid w:val="00322521"/>
    <w:rsid w:val="0034782F"/>
    <w:rsid w:val="0035274A"/>
    <w:rsid w:val="003A09BF"/>
    <w:rsid w:val="003B34FC"/>
    <w:rsid w:val="003B6ADF"/>
    <w:rsid w:val="003D2707"/>
    <w:rsid w:val="003E7102"/>
    <w:rsid w:val="003F4A24"/>
    <w:rsid w:val="00410645"/>
    <w:rsid w:val="004222F3"/>
    <w:rsid w:val="004A543F"/>
    <w:rsid w:val="004B0E53"/>
    <w:rsid w:val="004D536E"/>
    <w:rsid w:val="00525D30"/>
    <w:rsid w:val="00555086"/>
    <w:rsid w:val="00562AE3"/>
    <w:rsid w:val="005E7E40"/>
    <w:rsid w:val="0060277C"/>
    <w:rsid w:val="0060630B"/>
    <w:rsid w:val="006104D3"/>
    <w:rsid w:val="006128B3"/>
    <w:rsid w:val="00614542"/>
    <w:rsid w:val="00625BB9"/>
    <w:rsid w:val="006316EB"/>
    <w:rsid w:val="00632082"/>
    <w:rsid w:val="006327D6"/>
    <w:rsid w:val="00661504"/>
    <w:rsid w:val="006638DD"/>
    <w:rsid w:val="00664547"/>
    <w:rsid w:val="00676AB9"/>
    <w:rsid w:val="00691C3B"/>
    <w:rsid w:val="00692B2A"/>
    <w:rsid w:val="006A2737"/>
    <w:rsid w:val="006A64AF"/>
    <w:rsid w:val="006B5D54"/>
    <w:rsid w:val="006C010C"/>
    <w:rsid w:val="006E4FBF"/>
    <w:rsid w:val="006F01C1"/>
    <w:rsid w:val="006F78F1"/>
    <w:rsid w:val="0070081C"/>
    <w:rsid w:val="00730752"/>
    <w:rsid w:val="00740123"/>
    <w:rsid w:val="00752A83"/>
    <w:rsid w:val="00754712"/>
    <w:rsid w:val="007614BC"/>
    <w:rsid w:val="00775C17"/>
    <w:rsid w:val="00776F13"/>
    <w:rsid w:val="0077733C"/>
    <w:rsid w:val="00790B3E"/>
    <w:rsid w:val="007D5882"/>
    <w:rsid w:val="007E6F10"/>
    <w:rsid w:val="007F0A31"/>
    <w:rsid w:val="007F35AF"/>
    <w:rsid w:val="00810028"/>
    <w:rsid w:val="008136A6"/>
    <w:rsid w:val="008273F3"/>
    <w:rsid w:val="0083423A"/>
    <w:rsid w:val="00836E8B"/>
    <w:rsid w:val="00844740"/>
    <w:rsid w:val="00867EEA"/>
    <w:rsid w:val="008A050A"/>
    <w:rsid w:val="008B0E07"/>
    <w:rsid w:val="008C1396"/>
    <w:rsid w:val="008E1AA7"/>
    <w:rsid w:val="008E5901"/>
    <w:rsid w:val="008F0626"/>
    <w:rsid w:val="008F5198"/>
    <w:rsid w:val="00901BA8"/>
    <w:rsid w:val="00955DC2"/>
    <w:rsid w:val="0095686C"/>
    <w:rsid w:val="00964C7B"/>
    <w:rsid w:val="009665AD"/>
    <w:rsid w:val="00991E30"/>
    <w:rsid w:val="009A01E2"/>
    <w:rsid w:val="009A3432"/>
    <w:rsid w:val="009A441A"/>
    <w:rsid w:val="009C64A0"/>
    <w:rsid w:val="009C7261"/>
    <w:rsid w:val="009E7BF9"/>
    <w:rsid w:val="009F062F"/>
    <w:rsid w:val="00A07A93"/>
    <w:rsid w:val="00A148B5"/>
    <w:rsid w:val="00A2542F"/>
    <w:rsid w:val="00A25C0D"/>
    <w:rsid w:val="00A3259C"/>
    <w:rsid w:val="00A43755"/>
    <w:rsid w:val="00A527CD"/>
    <w:rsid w:val="00A5585D"/>
    <w:rsid w:val="00A6368F"/>
    <w:rsid w:val="00A76715"/>
    <w:rsid w:val="00AB65D6"/>
    <w:rsid w:val="00AD77EB"/>
    <w:rsid w:val="00AE06F0"/>
    <w:rsid w:val="00AE1783"/>
    <w:rsid w:val="00AF08BE"/>
    <w:rsid w:val="00B01E70"/>
    <w:rsid w:val="00B46746"/>
    <w:rsid w:val="00B4737F"/>
    <w:rsid w:val="00B54364"/>
    <w:rsid w:val="00B90DCB"/>
    <w:rsid w:val="00BA640F"/>
    <w:rsid w:val="00BC2634"/>
    <w:rsid w:val="00BC39AF"/>
    <w:rsid w:val="00BF11EB"/>
    <w:rsid w:val="00BF6954"/>
    <w:rsid w:val="00C076D8"/>
    <w:rsid w:val="00C11861"/>
    <w:rsid w:val="00C14C99"/>
    <w:rsid w:val="00C22D91"/>
    <w:rsid w:val="00C25EB9"/>
    <w:rsid w:val="00C50277"/>
    <w:rsid w:val="00C5163B"/>
    <w:rsid w:val="00C55A6D"/>
    <w:rsid w:val="00C6379D"/>
    <w:rsid w:val="00C71600"/>
    <w:rsid w:val="00C73000"/>
    <w:rsid w:val="00C844F0"/>
    <w:rsid w:val="00C9168A"/>
    <w:rsid w:val="00C9707C"/>
    <w:rsid w:val="00CA0541"/>
    <w:rsid w:val="00CA0D12"/>
    <w:rsid w:val="00CA216F"/>
    <w:rsid w:val="00CB3465"/>
    <w:rsid w:val="00CD0DF7"/>
    <w:rsid w:val="00CD68FD"/>
    <w:rsid w:val="00D24DCF"/>
    <w:rsid w:val="00D36288"/>
    <w:rsid w:val="00D4355B"/>
    <w:rsid w:val="00D51B73"/>
    <w:rsid w:val="00D668B0"/>
    <w:rsid w:val="00D67C01"/>
    <w:rsid w:val="00D71D88"/>
    <w:rsid w:val="00D759E2"/>
    <w:rsid w:val="00D7790C"/>
    <w:rsid w:val="00D80D6D"/>
    <w:rsid w:val="00D87E08"/>
    <w:rsid w:val="00D9286B"/>
    <w:rsid w:val="00D949EA"/>
    <w:rsid w:val="00DA2E87"/>
    <w:rsid w:val="00DA30C6"/>
    <w:rsid w:val="00DA3FFD"/>
    <w:rsid w:val="00DA54E9"/>
    <w:rsid w:val="00DD7B27"/>
    <w:rsid w:val="00E019A5"/>
    <w:rsid w:val="00E1457C"/>
    <w:rsid w:val="00E204BB"/>
    <w:rsid w:val="00E25551"/>
    <w:rsid w:val="00E34CEA"/>
    <w:rsid w:val="00E36DCD"/>
    <w:rsid w:val="00E56328"/>
    <w:rsid w:val="00E62D7B"/>
    <w:rsid w:val="00E672A3"/>
    <w:rsid w:val="00E73A5C"/>
    <w:rsid w:val="00EA6CC8"/>
    <w:rsid w:val="00ED62CB"/>
    <w:rsid w:val="00EE5F35"/>
    <w:rsid w:val="00F03B5C"/>
    <w:rsid w:val="00F1061A"/>
    <w:rsid w:val="00F1792F"/>
    <w:rsid w:val="00F35F92"/>
    <w:rsid w:val="00F554B7"/>
    <w:rsid w:val="00F64CB6"/>
    <w:rsid w:val="00F907FC"/>
    <w:rsid w:val="00FA1775"/>
    <w:rsid w:val="00FB0255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D0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882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rcent">
    <w:name w:val="percent"/>
    <w:basedOn w:val="a0"/>
    <w:rsid w:val="008E5901"/>
  </w:style>
  <w:style w:type="character" w:customStyle="1" w:styleId="absvalue">
    <w:name w:val="absvalue"/>
    <w:basedOn w:val="a0"/>
    <w:rsid w:val="008E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xyz.veiasai.neo4j.domain/index.html" TargetMode="External"/><Relationship Id="rId12" Type="http://schemas.openxmlformats.org/officeDocument/2006/relationships/hyperlink" Target="xyz.veiasai.neo4j.pojo/index.html" TargetMode="External"/><Relationship Id="rId13" Type="http://schemas.openxmlformats.org/officeDocument/2006/relationships/hyperlink" Target="xyz.veiasai.neo4j.result/index.html" TargetMode="External"/><Relationship Id="rId14" Type="http://schemas.openxmlformats.org/officeDocument/2006/relationships/hyperlink" Target="xyz.veiasai.neo4j.service/index.htm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xyz.veiasai.neo4j/index.html" TargetMode="External"/><Relationship Id="rId8" Type="http://schemas.openxmlformats.org/officeDocument/2006/relationships/hyperlink" Target="xyz.veiasai.neo4j.CorsConfiguration/index.html" TargetMode="External"/><Relationship Id="rId9" Type="http://schemas.openxmlformats.org/officeDocument/2006/relationships/hyperlink" Target="xyz.veiasai.neo4j.controller/index.html" TargetMode="External"/><Relationship Id="rId10" Type="http://schemas.openxmlformats.org/officeDocument/2006/relationships/hyperlink" Target="xyz.veiasai.neo4j.converter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45</TotalTime>
  <Pages>7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dc:description/>
  <cp:lastModifiedBy>Microsoft Office 用户</cp:lastModifiedBy>
  <cp:revision>47</cp:revision>
  <dcterms:created xsi:type="dcterms:W3CDTF">2018-09-09T07:11:00Z</dcterms:created>
  <dcterms:modified xsi:type="dcterms:W3CDTF">2018-09-09T12:18:00Z</dcterms:modified>
</cp:coreProperties>
</file>