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CD04B" w14:textId="77777777" w:rsidR="00F63641" w:rsidRDefault="004B2370">
      <w:pPr>
        <w:pStyle w:val="ad"/>
        <w:jc w:val="right"/>
      </w:pPr>
      <w:r>
        <w:rPr>
          <w:rFonts w:ascii="Arial" w:hAnsi="Arial" w:hint="eastAsia"/>
        </w:rPr>
        <w:t>小寻</w:t>
      </w:r>
      <w:r>
        <w:rPr>
          <w:rFonts w:ascii="Arial" w:hAnsi="Arial" w:hint="eastAsia"/>
        </w:rPr>
        <w:t>室内导航微信小程序</w:t>
      </w:r>
    </w:p>
    <w:p w14:paraId="5A1FACB4" w14:textId="77777777" w:rsidR="00F63641" w:rsidRDefault="004B2370">
      <w:pPr>
        <w:pStyle w:val="ad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0C315EF8" w14:textId="77777777" w:rsidR="00F63641" w:rsidRDefault="00F63641">
      <w:pPr>
        <w:pStyle w:val="ad"/>
        <w:jc w:val="right"/>
      </w:pPr>
    </w:p>
    <w:p w14:paraId="5D1500F2" w14:textId="77777777" w:rsidR="00F63641" w:rsidRDefault="004B2370">
      <w:pPr>
        <w:pStyle w:val="ad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3D48DE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&gt;</w:t>
      </w:r>
    </w:p>
    <w:p w14:paraId="09D22E3E" w14:textId="77777777" w:rsidR="00F63641" w:rsidRDefault="00F63641">
      <w:pPr>
        <w:sectPr w:rsidR="00F636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F44AA55" w14:textId="77777777" w:rsidR="00F63641" w:rsidRDefault="004B2370">
      <w:pPr>
        <w:pStyle w:val="ad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63641" w14:paraId="609EE212" w14:textId="77777777">
        <w:tc>
          <w:tcPr>
            <w:tcW w:w="2304" w:type="dxa"/>
          </w:tcPr>
          <w:p w14:paraId="6847665A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62E84FB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1B05572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4CABC19" w14:textId="77777777" w:rsidR="00F63641" w:rsidRDefault="004B237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63641" w14:paraId="7C2BB10C" w14:textId="77777777">
        <w:tc>
          <w:tcPr>
            <w:tcW w:w="2304" w:type="dxa"/>
          </w:tcPr>
          <w:p w14:paraId="6EDE9D6C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2018/06/12</w:t>
            </w:r>
          </w:p>
        </w:tc>
        <w:tc>
          <w:tcPr>
            <w:tcW w:w="1152" w:type="dxa"/>
          </w:tcPr>
          <w:p w14:paraId="6D4A1DAF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V1.1</w:t>
            </w:r>
          </w:p>
        </w:tc>
        <w:tc>
          <w:tcPr>
            <w:tcW w:w="3744" w:type="dxa"/>
          </w:tcPr>
          <w:p w14:paraId="4F61C0AE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补充用例及流程图</w:t>
            </w:r>
          </w:p>
        </w:tc>
        <w:tc>
          <w:tcPr>
            <w:tcW w:w="2304" w:type="dxa"/>
          </w:tcPr>
          <w:p w14:paraId="7429A1A8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2"/>
              </w:rPr>
              <w:t>刘劲锋</w:t>
            </w:r>
          </w:p>
        </w:tc>
      </w:tr>
      <w:tr w:rsidR="00F63641" w14:paraId="208225B9" w14:textId="77777777">
        <w:tc>
          <w:tcPr>
            <w:tcW w:w="2304" w:type="dxa"/>
          </w:tcPr>
          <w:p w14:paraId="333425DA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2018/06/14</w:t>
            </w:r>
          </w:p>
        </w:tc>
        <w:tc>
          <w:tcPr>
            <w:tcW w:w="1152" w:type="dxa"/>
          </w:tcPr>
          <w:p w14:paraId="729CE5D9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V1.2</w:t>
            </w:r>
          </w:p>
        </w:tc>
        <w:tc>
          <w:tcPr>
            <w:tcW w:w="3744" w:type="dxa"/>
          </w:tcPr>
          <w:p w14:paraId="082AA4E1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区分用例角色，精简目录结构</w:t>
            </w:r>
          </w:p>
        </w:tc>
        <w:tc>
          <w:tcPr>
            <w:tcW w:w="2304" w:type="dxa"/>
          </w:tcPr>
          <w:p w14:paraId="670406B4" w14:textId="77777777" w:rsidR="00F63641" w:rsidRDefault="004B2370">
            <w:pPr>
              <w:pStyle w:val="Tabletex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刘劲锋</w:t>
            </w:r>
          </w:p>
        </w:tc>
      </w:tr>
      <w:tr w:rsidR="00F63641" w14:paraId="7A41B40F" w14:textId="77777777">
        <w:tc>
          <w:tcPr>
            <w:tcW w:w="2304" w:type="dxa"/>
          </w:tcPr>
          <w:p w14:paraId="3BEDE720" w14:textId="77777777" w:rsidR="00F63641" w:rsidRDefault="00F63641">
            <w:pPr>
              <w:pStyle w:val="Tabletext"/>
            </w:pPr>
          </w:p>
        </w:tc>
        <w:tc>
          <w:tcPr>
            <w:tcW w:w="1152" w:type="dxa"/>
          </w:tcPr>
          <w:p w14:paraId="30C883F4" w14:textId="77777777" w:rsidR="00F63641" w:rsidRDefault="00F63641">
            <w:pPr>
              <w:pStyle w:val="Tabletext"/>
            </w:pPr>
          </w:p>
        </w:tc>
        <w:tc>
          <w:tcPr>
            <w:tcW w:w="3744" w:type="dxa"/>
          </w:tcPr>
          <w:p w14:paraId="177AEC81" w14:textId="77777777" w:rsidR="00F63641" w:rsidRDefault="00F63641">
            <w:pPr>
              <w:pStyle w:val="Tabletext"/>
            </w:pPr>
          </w:p>
        </w:tc>
        <w:tc>
          <w:tcPr>
            <w:tcW w:w="2304" w:type="dxa"/>
          </w:tcPr>
          <w:p w14:paraId="61CFC191" w14:textId="77777777" w:rsidR="00F63641" w:rsidRDefault="00F63641">
            <w:pPr>
              <w:pStyle w:val="Tabletext"/>
            </w:pPr>
          </w:p>
        </w:tc>
      </w:tr>
    </w:tbl>
    <w:p w14:paraId="45A5A23A" w14:textId="77777777" w:rsidR="00F63641" w:rsidRDefault="00F63641"/>
    <w:p w14:paraId="7E4D71CB" w14:textId="77777777" w:rsidR="00F63641" w:rsidRDefault="004B2370">
      <w:pPr>
        <w:pStyle w:val="ad"/>
      </w:pPr>
      <w:r>
        <w:br w:type="page"/>
      </w:r>
      <w:r>
        <w:rPr>
          <w:rFonts w:hint="eastAsia"/>
        </w:rPr>
        <w:lastRenderedPageBreak/>
        <w:t>目录</w:t>
      </w:r>
    </w:p>
    <w:p w14:paraId="7C137A12" w14:textId="77777777" w:rsidR="00F63641" w:rsidRDefault="004B2370">
      <w:pPr>
        <w:pStyle w:val="10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_Toc27601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123EF22A" w14:textId="77777777" w:rsidR="00F63641" w:rsidRDefault="004B2370">
      <w:pPr>
        <w:pStyle w:val="20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_Toc29208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13DCDED9" w14:textId="77777777" w:rsidR="00F63641" w:rsidRDefault="004B2370">
      <w:pPr>
        <w:pStyle w:val="20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_Toc21101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1B5DD70B" w14:textId="77777777" w:rsidR="00F63641" w:rsidRDefault="004B2370">
      <w:pPr>
        <w:pStyle w:val="20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_Toc22748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7A0F7AEA" w14:textId="77777777" w:rsidR="00F63641" w:rsidRDefault="004B2370">
      <w:pPr>
        <w:pStyle w:val="10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_Toc3192 </w:instrText>
      </w:r>
      <w:r>
        <w:fldChar w:fldCharType="separate"/>
      </w:r>
      <w:r w:rsidR="00EA7E22">
        <w:rPr>
          <w:noProof/>
        </w:rPr>
        <w:t>4</w:t>
      </w:r>
      <w:r>
        <w:fldChar w:fldCharType="end"/>
      </w:r>
    </w:p>
    <w:p w14:paraId="3EEB4C82" w14:textId="77777777" w:rsidR="00F63641" w:rsidRDefault="004B2370">
      <w:pPr>
        <w:pStyle w:val="10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_Toc9566 </w:instrText>
      </w:r>
      <w:r>
        <w:fldChar w:fldCharType="separate"/>
      </w:r>
      <w:r w:rsidR="00EA7E22">
        <w:rPr>
          <w:noProof/>
        </w:rPr>
        <w:t>5</w:t>
      </w:r>
      <w:r>
        <w:fldChar w:fldCharType="end"/>
      </w:r>
    </w:p>
    <w:p w14:paraId="63E2E779" w14:textId="77777777" w:rsidR="00F63641" w:rsidRDefault="004B2370">
      <w:pPr>
        <w:pStyle w:val="20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_Toc26158 </w:instrText>
      </w:r>
      <w:r>
        <w:fldChar w:fldCharType="separate"/>
      </w:r>
      <w:r w:rsidR="00EA7E22">
        <w:rPr>
          <w:noProof/>
        </w:rPr>
        <w:t>5</w:t>
      </w:r>
      <w:r>
        <w:fldChar w:fldCharType="end"/>
      </w:r>
    </w:p>
    <w:p w14:paraId="12D6FB68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t>3.1.1 &lt;</w:t>
      </w:r>
      <w:r>
        <w:rPr>
          <w:rFonts w:hint="eastAsia"/>
        </w:rPr>
        <w:t xml:space="preserve">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_Toc19752 </w:instrText>
      </w:r>
      <w:r>
        <w:fldChar w:fldCharType="separate"/>
      </w:r>
      <w:r w:rsidR="00EA7E22">
        <w:rPr>
          <w:noProof/>
        </w:rPr>
        <w:t>5</w:t>
      </w:r>
      <w:r>
        <w:fldChar w:fldCharType="end"/>
      </w:r>
    </w:p>
    <w:p w14:paraId="5C776E37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t>3.1.2 &lt;</w:t>
      </w:r>
      <w:r>
        <w:rPr>
          <w:rFonts w:hint="eastAsia"/>
        </w:rPr>
        <w:t xml:space="preserve">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_Toc30766 </w:instrText>
      </w:r>
      <w:r>
        <w:fldChar w:fldCharType="separate"/>
      </w:r>
      <w:r w:rsidR="00EA7E22">
        <w:rPr>
          <w:noProof/>
        </w:rPr>
        <w:t>6</w:t>
      </w:r>
      <w:r>
        <w:fldChar w:fldCharType="end"/>
      </w:r>
    </w:p>
    <w:p w14:paraId="6CCC1EFA" w14:textId="77777777" w:rsidR="00F63641" w:rsidRDefault="004B2370">
      <w:pPr>
        <w:pStyle w:val="20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_Toc686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6DCD4558" w14:textId="77777777" w:rsidR="00F63641" w:rsidRDefault="004B2370">
      <w:pPr>
        <w:pStyle w:val="20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_Toc32291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76EA29CA" w14:textId="77777777" w:rsidR="00F63641" w:rsidRDefault="004B2370">
      <w:pPr>
        <w:pStyle w:val="20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_Toc16852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10522F16" w14:textId="77777777" w:rsidR="00F63641" w:rsidRDefault="004B2370">
      <w:pPr>
        <w:pStyle w:val="20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_Toc32702 </w:instrText>
      </w:r>
      <w:r>
        <w:fldChar w:fldCharType="separate"/>
      </w:r>
      <w:r w:rsidR="00EA7E22">
        <w:rPr>
          <w:noProof/>
        </w:rPr>
        <w:t>9</w:t>
      </w:r>
      <w:r>
        <w:fldChar w:fldCharType="end"/>
      </w:r>
    </w:p>
    <w:p w14:paraId="3BE5067B" w14:textId="77777777" w:rsidR="00F63641" w:rsidRDefault="004B2370">
      <w:pPr>
        <w:pStyle w:val="20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_Toc27002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5C366BF5" w14:textId="77777777" w:rsidR="00F63641" w:rsidRDefault="004B2370">
      <w:pPr>
        <w:pStyle w:val="20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_Toc18058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2ED87696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t xml:space="preserve">3.7.1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_Toc4735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414A3780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t xml:space="preserve">3.7.2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_Toc12130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57400FA0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t xml:space="preserve">3.7.3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_Toc6115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4FA45D11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t xml:space="preserve">3.7.4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</w:instrText>
      </w:r>
      <w:r>
        <w:instrText xml:space="preserve">F _Toc7312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6F933D40" w14:textId="77777777" w:rsidR="00F63641" w:rsidRDefault="004B2370">
      <w:pPr>
        <w:pStyle w:val="20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_Toc8429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7EA1A58D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rPr>
          <w:rFonts w:hint="eastAsia"/>
        </w:rPr>
        <w:t xml:space="preserve">3.8.1 </w:t>
      </w:r>
      <w:r>
        <w:rPr>
          <w:rFonts w:hint="eastAsia"/>
        </w:rPr>
        <w:t>用户隐私制度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_Toc13785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1A59023E" w14:textId="77777777" w:rsidR="00F63641" w:rsidRDefault="004B2370">
      <w:pPr>
        <w:pStyle w:val="30"/>
        <w:tabs>
          <w:tab w:val="clear" w:pos="1440"/>
          <w:tab w:val="right" w:leader="dot" w:pos="9360"/>
        </w:tabs>
      </w:pPr>
      <w:r>
        <w:rPr>
          <w:rFonts w:hint="eastAsia"/>
        </w:rPr>
        <w:t xml:space="preserve">3.8.2 </w:t>
      </w:r>
      <w:r>
        <w:rPr>
          <w:rFonts w:hint="eastAsia"/>
        </w:rPr>
        <w:t>法律声明及其他</w:t>
      </w:r>
      <w:r>
        <w:tab/>
      </w:r>
      <w:r>
        <w:fldChar w:fldCharType="begin"/>
      </w:r>
      <w:r>
        <w:instrText xml:space="preserve"> PAGEREF _Toc17788 </w:instrText>
      </w:r>
      <w:r>
        <w:fldChar w:fldCharType="separate"/>
      </w:r>
      <w:r w:rsidR="00EA7E22">
        <w:rPr>
          <w:noProof/>
        </w:rPr>
        <w:t>10</w:t>
      </w:r>
      <w:r>
        <w:fldChar w:fldCharType="end"/>
      </w:r>
    </w:p>
    <w:p w14:paraId="63B7CD47" w14:textId="77777777" w:rsidR="00F63641" w:rsidRDefault="004B2370">
      <w:pPr>
        <w:pStyle w:val="ad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14:paraId="1D4B04F2" w14:textId="77777777" w:rsidR="00F63641" w:rsidRDefault="004B2370">
      <w:pPr>
        <w:pStyle w:val="1"/>
        <w:ind w:left="720" w:hanging="720"/>
      </w:pPr>
      <w:bookmarkStart w:id="1" w:name="_Toc498836223"/>
      <w:bookmarkStart w:id="2" w:name="_Toc27601"/>
      <w:r>
        <w:rPr>
          <w:rFonts w:hint="eastAsia"/>
        </w:rPr>
        <w:t>简介</w:t>
      </w:r>
      <w:bookmarkEnd w:id="1"/>
      <w:bookmarkEnd w:id="2"/>
    </w:p>
    <w:p w14:paraId="62097DD2" w14:textId="77777777" w:rsidR="00F63641" w:rsidRDefault="004B2370">
      <w:pPr>
        <w:pStyle w:val="2"/>
      </w:pPr>
      <w:bookmarkStart w:id="3" w:name="_Toc498836224"/>
      <w:bookmarkStart w:id="4" w:name="_Toc29208"/>
      <w:r>
        <w:rPr>
          <w:rFonts w:hint="eastAsia"/>
        </w:rPr>
        <w:t>目的</w:t>
      </w:r>
      <w:bookmarkEnd w:id="3"/>
      <w:bookmarkEnd w:id="4"/>
    </w:p>
    <w:p w14:paraId="212CCD30" w14:textId="77777777" w:rsidR="00F63641" w:rsidRDefault="004B2370">
      <w:pPr>
        <w:pStyle w:val="InfoBlue"/>
        <w:ind w:left="0" w:firstLine="720"/>
      </w:pPr>
      <w:r>
        <w:rPr>
          <w:rFonts w:hint="eastAsia"/>
        </w:rPr>
        <w:t>明确“室内导航微信小程序”的外部行为及其非功能性需求，明确</w:t>
      </w:r>
      <w:r>
        <w:t>设计约束条件</w:t>
      </w:r>
      <w:r>
        <w:rPr>
          <w:rFonts w:hint="eastAsia"/>
        </w:rPr>
        <w:t>，供</w:t>
      </w:r>
      <w:r>
        <w:t>开发团队参考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EC8737E" w14:textId="77777777" w:rsidR="00F63641" w:rsidRDefault="004B2370">
      <w:pPr>
        <w:pStyle w:val="2"/>
      </w:pPr>
      <w:bookmarkStart w:id="5" w:name="_Toc498836226"/>
      <w:bookmarkStart w:id="6" w:name="_Toc21101"/>
      <w:r>
        <w:rPr>
          <w:rFonts w:hint="eastAsia"/>
        </w:rPr>
        <w:t>定义、首字母缩写词和缩略语</w:t>
      </w:r>
      <w:bookmarkEnd w:id="5"/>
      <w:bookmarkEnd w:id="6"/>
    </w:p>
    <w:p w14:paraId="7B03866E" w14:textId="77777777" w:rsidR="00F63641" w:rsidRDefault="004B2370">
      <w:pPr>
        <w:pStyle w:val="InfoBlue"/>
      </w:pPr>
      <w:r>
        <w:t>A</w:t>
      </w:r>
      <w:r>
        <w:rPr>
          <w:rFonts w:hint="eastAsia"/>
        </w:rPr>
        <w:t xml:space="preserve">pp: Android </w:t>
      </w:r>
      <w:r>
        <w:rPr>
          <w:rFonts w:hint="eastAsia"/>
        </w:rPr>
        <w:t>或</w:t>
      </w:r>
      <w:r>
        <w:rPr>
          <w:rFonts w:hint="eastAsia"/>
        </w:rPr>
        <w:t xml:space="preserve"> iOS</w:t>
      </w:r>
      <w:r>
        <w:rPr>
          <w:rFonts w:hint="eastAsia"/>
        </w:rPr>
        <w:t xml:space="preserve"> </w:t>
      </w:r>
      <w:r>
        <w:rPr>
          <w:rFonts w:hint="eastAsia"/>
        </w:rPr>
        <w:t>平台上的应用</w:t>
      </w:r>
      <w:r>
        <w:rPr>
          <w:rFonts w:hint="eastAsia"/>
        </w:rPr>
        <w:t>程序</w:t>
      </w:r>
      <w:r>
        <w:rPr>
          <w:rFonts w:hint="eastAsia"/>
        </w:rPr>
        <w:t>的缩写。</w:t>
      </w:r>
      <w:r>
        <w:rPr>
          <w:rFonts w:hint="eastAsia"/>
        </w:rPr>
        <w:t xml:space="preserve"> </w:t>
      </w:r>
    </w:p>
    <w:p w14:paraId="51492C1C" w14:textId="77777777" w:rsidR="00F63641" w:rsidRDefault="004B2370">
      <w:pPr>
        <w:pStyle w:val="InfoBlue"/>
      </w:pPr>
      <w:r>
        <w:rPr>
          <w:rFonts w:hint="eastAsia"/>
        </w:rPr>
        <w:t>微信</w:t>
      </w:r>
      <w:r>
        <w:rPr>
          <w:rFonts w:hint="eastAsia"/>
        </w:rPr>
        <w:t xml:space="preserve">: </w:t>
      </w:r>
      <w:r>
        <w:rPr>
          <w:rFonts w:hint="eastAsia"/>
        </w:rPr>
        <w:t>一种腾讯公司开发并运营的流行社交软件。</w:t>
      </w:r>
    </w:p>
    <w:p w14:paraId="7F2E1BA3" w14:textId="77777777" w:rsidR="00F63641" w:rsidRDefault="004B2370">
      <w:pPr>
        <w:pStyle w:val="InfoBlue"/>
      </w:pPr>
      <w:r>
        <w:rPr>
          <w:rFonts w:hint="eastAsia"/>
        </w:rPr>
        <w:t>微信小程序：一种基于微信</w:t>
      </w:r>
      <w:r>
        <w:rPr>
          <w:rFonts w:hint="eastAsia"/>
        </w:rPr>
        <w:t>平台</w:t>
      </w:r>
      <w:r>
        <w:rPr>
          <w:rFonts w:hint="eastAsia"/>
        </w:rPr>
        <w:t>的小程序。</w:t>
      </w:r>
      <w:r>
        <w:rPr>
          <w:rFonts w:hint="eastAsia"/>
        </w:rPr>
        <w:t xml:space="preserve"> </w:t>
      </w:r>
    </w:p>
    <w:p w14:paraId="26E74AE1" w14:textId="77777777" w:rsidR="00F63641" w:rsidRDefault="004B2370">
      <w:pPr>
        <w:pStyle w:val="InfoBlue"/>
      </w:pPr>
      <w:r>
        <w:rPr>
          <w:rFonts w:hint="eastAsia"/>
        </w:rPr>
        <w:t xml:space="preserve"> </w:t>
      </w:r>
    </w:p>
    <w:p w14:paraId="12306D96" w14:textId="77777777" w:rsidR="00F63641" w:rsidRDefault="004B2370">
      <w:pPr>
        <w:pStyle w:val="2"/>
      </w:pPr>
      <w:bookmarkStart w:id="7" w:name="_Toc498836227"/>
      <w:bookmarkStart w:id="8" w:name="_Toc22748"/>
      <w:r>
        <w:rPr>
          <w:rFonts w:hint="eastAsia"/>
        </w:rPr>
        <w:t>参考资料</w:t>
      </w:r>
      <w:bookmarkEnd w:id="7"/>
      <w:bookmarkEnd w:id="8"/>
    </w:p>
    <w:p w14:paraId="66E8D0C8" w14:textId="77777777" w:rsidR="00F63641" w:rsidRDefault="004B2370">
      <w:pPr>
        <w:pStyle w:val="InfoBlue"/>
      </w:pPr>
      <w:r>
        <w:rPr>
          <w:rFonts w:hint="eastAsia"/>
        </w:rPr>
        <w:t>微信小程序开发者文档：</w:t>
      </w:r>
      <w:r>
        <w:t>https://developers.weixin.qq.com/miniprogram/introduction/</w:t>
      </w:r>
    </w:p>
    <w:p w14:paraId="0C9E78D4" w14:textId="77777777" w:rsidR="00F63641" w:rsidRDefault="004B2370">
      <w:pPr>
        <w:pStyle w:val="1"/>
        <w:ind w:left="720" w:hanging="720"/>
      </w:pPr>
      <w:bookmarkStart w:id="9" w:name="_Toc498836229"/>
      <w:bookmarkStart w:id="10" w:name="_Toc3192"/>
      <w:r>
        <w:rPr>
          <w:rFonts w:hint="eastAsia"/>
        </w:rPr>
        <w:t>整体说明</w:t>
      </w:r>
      <w:bookmarkEnd w:id="9"/>
      <w:bookmarkEnd w:id="10"/>
    </w:p>
    <w:p w14:paraId="368E0D45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产品总体效果：</w:t>
      </w:r>
    </w:p>
    <w:p w14:paraId="029FE903" w14:textId="77777777" w:rsidR="00F63641" w:rsidRDefault="004B2370" w:rsidP="003D48DE">
      <w:pPr>
        <w:pStyle w:val="InfoBlue"/>
        <w:ind w:firstLine="653"/>
        <w:rPr>
          <w:rFonts w:ascii="Arial" w:hAnsi="Arial"/>
        </w:rPr>
      </w:pPr>
      <w:r>
        <w:rPr>
          <w:rFonts w:ascii="Arial" w:hAnsi="Arial" w:hint="eastAsia"/>
        </w:rPr>
        <w:t>用户扫描二维码获取点位信息，输入目标地点获取路线信息；用户可</w:t>
      </w:r>
      <w:r>
        <w:rPr>
          <w:rFonts w:ascii="Arial" w:hAnsi="Arial"/>
        </w:rPr>
        <w:t>单独添加、</w:t>
      </w:r>
      <w:r>
        <w:rPr>
          <w:rFonts w:ascii="Arial" w:hAnsi="Arial" w:hint="eastAsia"/>
        </w:rPr>
        <w:t>修改</w:t>
      </w:r>
      <w:r>
        <w:rPr>
          <w:rFonts w:ascii="Arial" w:hAnsi="Arial"/>
        </w:rPr>
        <w:t>、</w:t>
      </w:r>
      <w:r>
        <w:rPr>
          <w:rFonts w:ascii="Arial" w:hAnsi="Arial" w:hint="eastAsia"/>
        </w:rPr>
        <w:t>上传</w:t>
      </w:r>
      <w:r>
        <w:rPr>
          <w:rFonts w:ascii="Arial" w:hAnsi="Arial"/>
        </w:rPr>
        <w:t>、</w:t>
      </w:r>
      <w:r>
        <w:rPr>
          <w:rFonts w:ascii="Arial" w:hAnsi="Arial" w:hint="eastAsia"/>
        </w:rPr>
        <w:t>收藏</w:t>
      </w:r>
      <w:r>
        <w:rPr>
          <w:rFonts w:ascii="Arial" w:hAnsi="Arial"/>
        </w:rPr>
        <w:t>点位及路线，</w:t>
      </w:r>
      <w:r>
        <w:rPr>
          <w:rFonts w:ascii="Arial" w:hAnsi="Arial" w:hint="eastAsia"/>
        </w:rPr>
        <w:t>并与</w:t>
      </w:r>
      <w:r>
        <w:rPr>
          <w:rFonts w:ascii="Arial" w:hAnsi="Arial"/>
        </w:rPr>
        <w:t>其它用户分享</w:t>
      </w:r>
      <w:r>
        <w:rPr>
          <w:rFonts w:ascii="Arial" w:hAnsi="Arial" w:hint="eastAsia"/>
        </w:rPr>
        <w:t>。</w:t>
      </w:r>
    </w:p>
    <w:p w14:paraId="4BBABC81" w14:textId="77777777" w:rsidR="00F63641" w:rsidRDefault="004B2370" w:rsidP="003D48DE">
      <w:pPr>
        <w:pStyle w:val="a5"/>
        <w:ind w:firstLine="698"/>
      </w:pPr>
      <w:r>
        <w:rPr>
          <w:rFonts w:hint="eastAsia"/>
        </w:rPr>
        <w:t>结合导航，获取某建筑的特殊信息，如</w:t>
      </w:r>
      <w:r>
        <w:rPr>
          <w:rFonts w:hint="eastAsia"/>
        </w:rPr>
        <w:t>楼层平面图：</w:t>
      </w:r>
      <w:r>
        <w:rPr>
          <w:rFonts w:hint="eastAsia"/>
        </w:rPr>
        <w:t>超市商品分布、办公室分布，</w:t>
      </w:r>
      <w:r>
        <w:rPr>
          <w:rFonts w:hint="eastAsia"/>
        </w:rPr>
        <w:t>管理员发布消息，如</w:t>
      </w:r>
      <w:r>
        <w:rPr>
          <w:rFonts w:hint="eastAsia"/>
        </w:rPr>
        <w:t>会议会场安排。</w:t>
      </w:r>
    </w:p>
    <w:p w14:paraId="55DE8558" w14:textId="77777777" w:rsidR="003D48DE" w:rsidRDefault="004B2370" w:rsidP="003D48DE">
      <w:pPr>
        <w:pStyle w:val="InfoBlue"/>
        <w:rPr>
          <w:rFonts w:ascii="Arial" w:hAnsi="Arial" w:hint="eastAsia"/>
        </w:rPr>
      </w:pPr>
      <w:r>
        <w:rPr>
          <w:rFonts w:ascii="Arial" w:hAnsi="Arial" w:hint="eastAsia"/>
        </w:rPr>
        <w:t>产品功能：</w:t>
      </w:r>
    </w:p>
    <w:p w14:paraId="54AE61B3" w14:textId="77777777" w:rsidR="00F63641" w:rsidRDefault="004B2370" w:rsidP="003D48DE">
      <w:pPr>
        <w:pStyle w:val="InfoBlue"/>
        <w:ind w:firstLine="675"/>
        <w:rPr>
          <w:rFonts w:ascii="Arial" w:hAnsi="Arial"/>
        </w:rPr>
      </w:pPr>
      <w:r>
        <w:rPr>
          <w:rFonts w:ascii="Arial" w:hAnsi="Arial" w:hint="eastAsia"/>
        </w:rPr>
        <w:t>支持无硬件设备部署、基于用户分享路线且不必获取用户敏感信息的方便快捷的室内导航。</w:t>
      </w:r>
    </w:p>
    <w:p w14:paraId="40E6FCF9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用户特征：</w:t>
      </w:r>
    </w:p>
    <w:p w14:paraId="7883BA57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 xml:space="preserve">     </w:t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智能手机及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的使用者，需要出入陌生的复杂建筑物的人群，与</w:t>
      </w:r>
      <w:r>
        <w:rPr>
          <w:rFonts w:ascii="Arial" w:hAnsi="Arial"/>
        </w:rPr>
        <w:t>朋友分享路线的</w:t>
      </w:r>
      <w:r>
        <w:rPr>
          <w:rFonts w:ascii="Arial" w:hAnsi="Arial" w:hint="eastAsia"/>
        </w:rPr>
        <w:t>人群</w:t>
      </w:r>
      <w:r>
        <w:rPr>
          <w:rFonts w:ascii="Arial" w:hAnsi="Arial"/>
        </w:rPr>
        <w:t>，</w:t>
      </w:r>
      <w:r>
        <w:rPr>
          <w:rFonts w:ascii="Arial" w:hAnsi="Arial" w:hint="eastAsia"/>
        </w:rPr>
        <w:t>对方位和路线记忆有着严重障碍的人群</w:t>
      </w:r>
      <w:r>
        <w:rPr>
          <w:rFonts w:ascii="Arial" w:hAnsi="Arial"/>
        </w:rPr>
        <w:t>，</w:t>
      </w:r>
      <w:r>
        <w:rPr>
          <w:rFonts w:ascii="Arial" w:hAnsi="Arial" w:hint="eastAsia"/>
        </w:rPr>
        <w:t>乐于</w:t>
      </w:r>
      <w:r>
        <w:rPr>
          <w:rFonts w:ascii="Arial" w:hAnsi="Arial"/>
        </w:rPr>
        <w:t>分享</w:t>
      </w:r>
      <w:r>
        <w:rPr>
          <w:rFonts w:ascii="Arial" w:hAnsi="Arial" w:hint="eastAsia"/>
        </w:rPr>
        <w:t>与</w:t>
      </w:r>
      <w:r>
        <w:rPr>
          <w:rFonts w:ascii="Arial" w:hAnsi="Arial"/>
        </w:rPr>
        <w:t>帮助他人的</w:t>
      </w:r>
      <w:r>
        <w:rPr>
          <w:rFonts w:ascii="Arial" w:hAnsi="Arial" w:hint="eastAsia"/>
        </w:rPr>
        <w:t>。</w:t>
      </w:r>
    </w:p>
    <w:p w14:paraId="70908C4C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约束：</w:t>
      </w:r>
    </w:p>
    <w:p w14:paraId="746320A3" w14:textId="77777777" w:rsidR="00F63641" w:rsidRDefault="004B2370" w:rsidP="003D48DE">
      <w:pPr>
        <w:pStyle w:val="InfoBlue"/>
        <w:ind w:firstLine="675"/>
        <w:rPr>
          <w:rFonts w:ascii="Arial" w:hAnsi="Arial"/>
        </w:rPr>
      </w:pPr>
      <w:r>
        <w:rPr>
          <w:rFonts w:ascii="Arial" w:hAnsi="Arial" w:hint="eastAsia"/>
        </w:rPr>
        <w:t>小程序</w:t>
      </w:r>
      <w:r>
        <w:rPr>
          <w:rFonts w:ascii="Arial" w:hAnsi="Arial" w:hint="eastAsia"/>
        </w:rPr>
        <w:t>前端需要使用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提供的接口开发，需要遵循</w:t>
      </w:r>
      <w:r>
        <w:fldChar w:fldCharType="begin"/>
      </w:r>
      <w:r>
        <w:instrText xml:space="preserve"> HYPERLINK "https://developers.weixin.qq.com/miniprogram/introduction/index.html</w:instrText>
      </w:r>
      <w:r>
        <w:instrText xml:space="preserve">" </w:instrText>
      </w:r>
      <w:r>
        <w:fldChar w:fldCharType="separate"/>
      </w:r>
      <w:r>
        <w:rPr>
          <w:rStyle w:val="af1"/>
          <w:rFonts w:ascii="Arial" w:hAnsi="Arial"/>
        </w:rPr>
        <w:t>微信小程序</w:t>
      </w:r>
      <w:r>
        <w:rPr>
          <w:rStyle w:val="af1"/>
          <w:rFonts w:ascii="Arial" w:hAnsi="Arial" w:hint="eastAsia"/>
        </w:rPr>
        <w:t>开发</w:t>
      </w:r>
      <w:r>
        <w:rPr>
          <w:rStyle w:val="af1"/>
          <w:rFonts w:ascii="Arial" w:hAnsi="Arial"/>
        </w:rPr>
        <w:t>规范</w:t>
      </w:r>
      <w:r>
        <w:rPr>
          <w:rStyle w:val="af1"/>
          <w:rFonts w:ascii="Arial" w:hAnsi="Arial"/>
        </w:rPr>
        <w:fldChar w:fldCharType="end"/>
      </w:r>
      <w:r>
        <w:rPr>
          <w:rFonts w:ascii="Arial" w:hAnsi="Arial" w:hint="eastAsia"/>
        </w:rPr>
        <w:t>，需要运行在搭载了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的智能手机平台上。</w:t>
      </w:r>
    </w:p>
    <w:p w14:paraId="19E8161D" w14:textId="77777777" w:rsidR="00F63641" w:rsidRDefault="004B2370">
      <w:pPr>
        <w:pStyle w:val="InfoBlue"/>
        <w:ind w:firstLine="675"/>
        <w:rPr>
          <w:rFonts w:ascii="Arial" w:hAnsi="Arial"/>
        </w:rPr>
      </w:pPr>
      <w:r>
        <w:rPr>
          <w:rFonts w:ascii="Arial" w:hAnsi="Arial" w:hint="eastAsia"/>
        </w:rPr>
        <w:t>Web</w:t>
      </w:r>
      <w:r>
        <w:rPr>
          <w:rFonts w:ascii="Arial" w:hAnsi="Arial" w:hint="eastAsia"/>
        </w:rPr>
        <w:t>前端使用</w:t>
      </w:r>
      <w:r>
        <w:rPr>
          <w:rFonts w:ascii="Arial" w:hAnsi="Arial" w:hint="eastAsia"/>
        </w:rPr>
        <w:t>React</w:t>
      </w:r>
      <w:r>
        <w:rPr>
          <w:rFonts w:ascii="Arial" w:hAnsi="Arial" w:hint="eastAsia"/>
        </w:rPr>
        <w:t>框架，辅以</w:t>
      </w:r>
      <w:proofErr w:type="spellStart"/>
      <w:r>
        <w:rPr>
          <w:rFonts w:ascii="Arial" w:hAnsi="Arial" w:hint="eastAsia"/>
        </w:rPr>
        <w:t>mobx</w:t>
      </w:r>
      <w:proofErr w:type="spellEnd"/>
      <w:r>
        <w:rPr>
          <w:rFonts w:ascii="Arial" w:hAnsi="Arial" w:hint="eastAsia"/>
        </w:rPr>
        <w:t>管理组件状态，</w:t>
      </w:r>
      <w:r>
        <w:rPr>
          <w:rFonts w:ascii="Arial" w:hAnsi="Arial" w:hint="eastAsia"/>
        </w:rPr>
        <w:t>keeper</w:t>
      </w:r>
      <w:r>
        <w:rPr>
          <w:rFonts w:ascii="Arial" w:hAnsi="Arial" w:hint="eastAsia"/>
        </w:rPr>
        <w:t>做路由渲染。</w:t>
      </w:r>
    </w:p>
    <w:p w14:paraId="77A5049D" w14:textId="77777777" w:rsidR="00F63641" w:rsidRDefault="004B2370">
      <w:pPr>
        <w:pStyle w:val="InfoBlue"/>
        <w:ind w:firstLine="675"/>
      </w:pPr>
      <w:r>
        <w:rPr>
          <w:rFonts w:ascii="Arial" w:hAnsi="Arial" w:hint="eastAsia"/>
        </w:rPr>
        <w:t>后端使用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语言，基于</w:t>
      </w:r>
      <w:r>
        <w:rPr>
          <w:rFonts w:ascii="Arial" w:hAnsi="Arial" w:hint="eastAsia"/>
        </w:rPr>
        <w:t>spring</w:t>
      </w:r>
      <w:r>
        <w:rPr>
          <w:rFonts w:ascii="Arial" w:hAnsi="Arial" w:hint="eastAsia"/>
        </w:rPr>
        <w:t>框架开发。</w:t>
      </w:r>
      <w:r>
        <w:rPr>
          <w:rFonts w:ascii="Arial" w:hAnsi="Arial" w:hint="eastAsia"/>
        </w:rPr>
        <w:t xml:space="preserve"> </w:t>
      </w:r>
    </w:p>
    <w:p w14:paraId="10AEF014" w14:textId="77777777" w:rsidR="00F63641" w:rsidRDefault="004B2370">
      <w:pPr>
        <w:pStyle w:val="InfoBlue"/>
        <w:rPr>
          <w:rFonts w:ascii="Arial" w:hAnsi="Arial"/>
        </w:rPr>
      </w:pPr>
      <w:r>
        <w:rPr>
          <w:rFonts w:ascii="Arial" w:hAnsi="Arial" w:hint="eastAsia"/>
        </w:rPr>
        <w:t>假设与依赖关系：</w:t>
      </w:r>
    </w:p>
    <w:p w14:paraId="223CD841" w14:textId="77777777" w:rsidR="00F63641" w:rsidRDefault="004B2370">
      <w:pPr>
        <w:pStyle w:val="InfoBlue"/>
        <w:ind w:firstLine="720"/>
        <w:rPr>
          <w:rFonts w:ascii="Arial" w:hAnsi="Arial"/>
        </w:rPr>
      </w:pPr>
      <w:r>
        <w:rPr>
          <w:rFonts w:ascii="Arial" w:hAnsi="Arial" w:hint="eastAsia"/>
        </w:rPr>
        <w:lastRenderedPageBreak/>
        <w:t>假设用户拥有搭载</w:t>
      </w:r>
      <w:r>
        <w:rPr>
          <w:rFonts w:ascii="Arial" w:hAnsi="Arial"/>
        </w:rPr>
        <w:t>微信小程序</w:t>
      </w:r>
      <w:r>
        <w:rPr>
          <w:rFonts w:ascii="Arial" w:hAnsi="Arial" w:hint="eastAsia"/>
        </w:rPr>
        <w:t>的智能手机且能够熟练使用微信提供的功能；假设微信平台能够稳定运营，且其政策不会改变至与该软件的功能相冲突。</w:t>
      </w:r>
      <w:r>
        <w:rPr>
          <w:rFonts w:ascii="Arial" w:hAnsi="Arial" w:hint="eastAsia"/>
        </w:rPr>
        <w:t xml:space="preserve">        </w:t>
      </w:r>
    </w:p>
    <w:p w14:paraId="1340F6CE" w14:textId="77777777" w:rsidR="00F63641" w:rsidRDefault="004B2370">
      <w:pPr>
        <w:pStyle w:val="1"/>
        <w:ind w:left="720" w:hanging="720"/>
      </w:pPr>
      <w:bookmarkStart w:id="11" w:name="_Toc498836230"/>
      <w:bookmarkStart w:id="12" w:name="_Toc9566"/>
      <w:r>
        <w:rPr>
          <w:rFonts w:hint="eastAsia"/>
        </w:rPr>
        <w:t>具体需求</w:t>
      </w:r>
      <w:bookmarkEnd w:id="11"/>
      <w:bookmarkEnd w:id="12"/>
    </w:p>
    <w:p w14:paraId="3E48F15C" w14:textId="77777777" w:rsidR="00F63641" w:rsidRDefault="004B2370">
      <w:pPr>
        <w:pStyle w:val="2"/>
      </w:pPr>
      <w:bookmarkStart w:id="13" w:name="_Toc498836231"/>
      <w:bookmarkStart w:id="14" w:name="_Toc26158"/>
      <w:r>
        <w:rPr>
          <w:rFonts w:hint="eastAsia"/>
        </w:rPr>
        <w:t>功能</w:t>
      </w:r>
      <w:bookmarkEnd w:id="13"/>
      <w:bookmarkEnd w:id="14"/>
    </w:p>
    <w:p w14:paraId="0F603CED" w14:textId="77777777" w:rsidR="00F63641" w:rsidRDefault="004B2370">
      <w:pPr>
        <w:pStyle w:val="3"/>
      </w:pPr>
      <w:bookmarkStart w:id="15" w:name="_Toc498836232"/>
      <w:bookmarkStart w:id="16" w:name="_Toc19752"/>
      <w:r>
        <w:t>&lt;</w:t>
      </w:r>
      <w:r>
        <w:rPr>
          <w:rFonts w:hint="eastAsia"/>
        </w:rPr>
        <w:t xml:space="preserve">Use case </w:t>
      </w:r>
      <w:r>
        <w:rPr>
          <w:rFonts w:hint="eastAsia"/>
        </w:rPr>
        <w:t>图</w:t>
      </w:r>
      <w:r>
        <w:t>&gt;</w:t>
      </w:r>
      <w:bookmarkEnd w:id="15"/>
      <w:bookmarkEnd w:id="16"/>
    </w:p>
    <w:p w14:paraId="7A0E1627" w14:textId="77777777" w:rsidR="00F63641" w:rsidRDefault="004B2370">
      <w:r>
        <w:rPr>
          <w:rFonts w:hint="eastAsia"/>
          <w:noProof/>
        </w:rPr>
        <w:drawing>
          <wp:inline distT="0" distB="0" distL="114300" distR="114300" wp14:anchorId="7EA5570F" wp14:editId="2809C3A6">
            <wp:extent cx="4624705" cy="3071495"/>
            <wp:effectExtent l="0" t="0" r="4445" b="14605"/>
            <wp:docPr id="5" name="图片 5" descr="用户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用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001" w14:textId="77777777" w:rsidR="00F63641" w:rsidRDefault="004B2370">
      <w:pPr>
        <w:pStyle w:val="InfoBlue"/>
      </w:pPr>
      <w:r>
        <w:rPr>
          <w:rFonts w:hint="eastAsia"/>
          <w:noProof/>
        </w:rPr>
        <w:drawing>
          <wp:inline distT="0" distB="0" distL="114300" distR="114300" wp14:anchorId="19A3920C" wp14:editId="33268890">
            <wp:extent cx="3380740" cy="3540125"/>
            <wp:effectExtent l="0" t="0" r="10160" b="3175"/>
            <wp:docPr id="10" name="图片 10" descr="管理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管理员用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15C7753" w14:textId="77777777" w:rsidR="00F63641" w:rsidRDefault="00F63641">
      <w:pPr>
        <w:pStyle w:val="a5"/>
      </w:pPr>
    </w:p>
    <w:p w14:paraId="335A9780" w14:textId="77777777" w:rsidR="00F63641" w:rsidRDefault="004B2370">
      <w:pPr>
        <w:pStyle w:val="3"/>
      </w:pPr>
      <w:bookmarkStart w:id="17" w:name="_Toc30766"/>
      <w:r>
        <w:lastRenderedPageBreak/>
        <w:t>&lt;</w:t>
      </w:r>
      <w:r>
        <w:rPr>
          <w:rFonts w:hint="eastAsia"/>
        </w:rPr>
        <w:t xml:space="preserve">Use case1 </w:t>
      </w:r>
      <w:r>
        <w:rPr>
          <w:rFonts w:hint="eastAsia"/>
        </w:rPr>
        <w:t>规约</w:t>
      </w:r>
      <w:r>
        <w:t>&gt;</w:t>
      </w:r>
      <w:bookmarkEnd w:id="17"/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42D3A6A5" w14:textId="77777777">
        <w:trPr>
          <w:trHeight w:val="270"/>
        </w:trPr>
        <w:tc>
          <w:tcPr>
            <w:tcW w:w="1238" w:type="dxa"/>
          </w:tcPr>
          <w:p w14:paraId="3572D601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1188A94D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7CB3CB33" w14:textId="77777777">
        <w:trPr>
          <w:trHeight w:val="270"/>
        </w:trPr>
        <w:tc>
          <w:tcPr>
            <w:tcW w:w="1238" w:type="dxa"/>
          </w:tcPr>
          <w:p w14:paraId="4CACE035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F222A0C" w14:textId="77777777" w:rsidR="00F63641" w:rsidRDefault="004B2370">
            <w:r>
              <w:rPr>
                <w:rFonts w:hint="eastAsia"/>
              </w:rPr>
              <w:t>用户或上传者</w:t>
            </w:r>
          </w:p>
        </w:tc>
      </w:tr>
      <w:tr w:rsidR="00F63641" w14:paraId="1CC73E00" w14:textId="77777777">
        <w:trPr>
          <w:trHeight w:val="270"/>
        </w:trPr>
        <w:tc>
          <w:tcPr>
            <w:tcW w:w="1238" w:type="dxa"/>
          </w:tcPr>
          <w:p w14:paraId="18875040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1A1E704F" w14:textId="77777777" w:rsidR="00F63641" w:rsidRDefault="004B2370">
            <w:r>
              <w:rPr>
                <w:rFonts w:hint="eastAsia"/>
              </w:rPr>
              <w:t>无</w:t>
            </w:r>
          </w:p>
        </w:tc>
      </w:tr>
      <w:tr w:rsidR="00F63641" w14:paraId="42CF80D2" w14:textId="77777777">
        <w:trPr>
          <w:trHeight w:val="270"/>
        </w:trPr>
        <w:tc>
          <w:tcPr>
            <w:tcW w:w="1238" w:type="dxa"/>
          </w:tcPr>
          <w:p w14:paraId="22A23B6D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4CE8BA1" w14:textId="77777777" w:rsidR="00F63641" w:rsidRDefault="004B2370">
            <w:r>
              <w:rPr>
                <w:rFonts w:hint="eastAsia"/>
              </w:rPr>
              <w:t>将用户当前位置与某个建筑物绑定</w:t>
            </w:r>
          </w:p>
        </w:tc>
      </w:tr>
      <w:tr w:rsidR="00F63641" w14:paraId="27931A7E" w14:textId="77777777">
        <w:trPr>
          <w:trHeight w:val="270"/>
        </w:trPr>
        <w:tc>
          <w:tcPr>
            <w:tcW w:w="1238" w:type="dxa"/>
          </w:tcPr>
          <w:p w14:paraId="2D8DD042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47B30E5" w14:textId="77777777" w:rsidR="00F63641" w:rsidRDefault="004B237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用户点击选择建筑</w:t>
            </w:r>
          </w:p>
          <w:p w14:paraId="750F8E84" w14:textId="77777777" w:rsidR="00F63641" w:rsidRDefault="004B237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弹出地图组件，用户选择某建筑</w:t>
            </w:r>
          </w:p>
          <w:p w14:paraId="70DB492C" w14:textId="77777777" w:rsidR="00F63641" w:rsidRDefault="004B237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用户点击确认</w:t>
            </w:r>
          </w:p>
        </w:tc>
      </w:tr>
      <w:tr w:rsidR="00F63641" w14:paraId="50F57021" w14:textId="77777777">
        <w:trPr>
          <w:trHeight w:val="280"/>
        </w:trPr>
        <w:tc>
          <w:tcPr>
            <w:tcW w:w="1238" w:type="dxa"/>
          </w:tcPr>
          <w:p w14:paraId="516C10D7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9CEE35E" w14:textId="77777777" w:rsidR="00F63641" w:rsidRDefault="00F63641"/>
        </w:tc>
      </w:tr>
    </w:tbl>
    <w:p w14:paraId="72DB79CD" w14:textId="77777777" w:rsidR="00F63641" w:rsidRDefault="00F63641"/>
    <w:p w14:paraId="68DCA92D" w14:textId="77777777" w:rsidR="00F63641" w:rsidRDefault="00F63641"/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42665DB" w14:textId="77777777">
        <w:trPr>
          <w:trHeight w:val="270"/>
        </w:trPr>
        <w:tc>
          <w:tcPr>
            <w:tcW w:w="1238" w:type="dxa"/>
          </w:tcPr>
          <w:p w14:paraId="74531F5A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33E6B123" w14:textId="77777777" w:rsidR="00F63641" w:rsidRDefault="004B2370">
            <w:r>
              <w:rPr>
                <w:rFonts w:hint="eastAsia"/>
              </w:rPr>
              <w:t>制作点位</w:t>
            </w:r>
          </w:p>
        </w:tc>
      </w:tr>
      <w:tr w:rsidR="00F63641" w14:paraId="437F682F" w14:textId="77777777">
        <w:trPr>
          <w:trHeight w:val="270"/>
        </w:trPr>
        <w:tc>
          <w:tcPr>
            <w:tcW w:w="1238" w:type="dxa"/>
          </w:tcPr>
          <w:p w14:paraId="401E49BE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64FFC6ED" w14:textId="77777777" w:rsidR="00F63641" w:rsidRDefault="004B2370">
            <w:r>
              <w:rPr>
                <w:rFonts w:hint="eastAsia"/>
              </w:rPr>
              <w:t>上传者</w:t>
            </w:r>
          </w:p>
        </w:tc>
      </w:tr>
      <w:tr w:rsidR="00F63641" w14:paraId="4D2F53BB" w14:textId="77777777">
        <w:trPr>
          <w:trHeight w:val="270"/>
        </w:trPr>
        <w:tc>
          <w:tcPr>
            <w:tcW w:w="1238" w:type="dxa"/>
          </w:tcPr>
          <w:p w14:paraId="09CCB71B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0D994D18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26336CEA" w14:textId="77777777">
        <w:trPr>
          <w:trHeight w:val="270"/>
        </w:trPr>
        <w:tc>
          <w:tcPr>
            <w:tcW w:w="1238" w:type="dxa"/>
          </w:tcPr>
          <w:p w14:paraId="2BAC07C0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01B209ED" w14:textId="77777777" w:rsidR="00F63641" w:rsidRDefault="004B2370">
            <w:r>
              <w:rPr>
                <w:rFonts w:hint="eastAsia"/>
              </w:rPr>
              <w:t>点位信息保存至数据库</w:t>
            </w:r>
          </w:p>
        </w:tc>
      </w:tr>
      <w:tr w:rsidR="00F63641" w14:paraId="0F62089B" w14:textId="77777777">
        <w:trPr>
          <w:trHeight w:val="270"/>
        </w:trPr>
        <w:tc>
          <w:tcPr>
            <w:tcW w:w="1238" w:type="dxa"/>
          </w:tcPr>
          <w:p w14:paraId="1DE6201C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206A8726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用户点击制作点位</w:t>
            </w:r>
          </w:p>
          <w:p w14:paraId="31CF8064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对点位地点进行拍照</w:t>
            </w:r>
          </w:p>
          <w:p w14:paraId="007D5007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填写点位信息</w:t>
            </w:r>
          </w:p>
          <w:p w14:paraId="6273CBE5" w14:textId="77777777" w:rsidR="00F63641" w:rsidRDefault="004B237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点击完成</w:t>
            </w:r>
          </w:p>
        </w:tc>
      </w:tr>
      <w:tr w:rsidR="00F63641" w14:paraId="2260C4CE" w14:textId="77777777">
        <w:trPr>
          <w:trHeight w:val="280"/>
        </w:trPr>
        <w:tc>
          <w:tcPr>
            <w:tcW w:w="1238" w:type="dxa"/>
          </w:tcPr>
          <w:p w14:paraId="3EF0DD47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965C4C2" w14:textId="77777777" w:rsidR="00F63641" w:rsidRDefault="004B2370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给点位添加关联词</w:t>
            </w:r>
          </w:p>
          <w:p w14:paraId="103A29C3" w14:textId="77777777" w:rsidR="00F63641" w:rsidRDefault="004B2370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将点位添加至某数据组</w:t>
            </w:r>
          </w:p>
        </w:tc>
      </w:tr>
    </w:tbl>
    <w:p w14:paraId="756AD7B1" w14:textId="77777777" w:rsidR="00F63641" w:rsidRDefault="00F63641">
      <w:pPr>
        <w:pStyle w:val="InfoBlue"/>
        <w:ind w:left="0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D5009F2" w14:textId="77777777">
        <w:trPr>
          <w:trHeight w:val="270"/>
        </w:trPr>
        <w:tc>
          <w:tcPr>
            <w:tcW w:w="1238" w:type="dxa"/>
          </w:tcPr>
          <w:p w14:paraId="1EE19EBC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50934878" w14:textId="77777777" w:rsidR="00F63641" w:rsidRDefault="004B2370">
            <w:r>
              <w:rPr>
                <w:rFonts w:hint="eastAsia"/>
              </w:rPr>
              <w:t>制作路线</w:t>
            </w:r>
          </w:p>
        </w:tc>
      </w:tr>
      <w:tr w:rsidR="00F63641" w14:paraId="440138A1" w14:textId="77777777">
        <w:trPr>
          <w:trHeight w:val="270"/>
        </w:trPr>
        <w:tc>
          <w:tcPr>
            <w:tcW w:w="1238" w:type="dxa"/>
          </w:tcPr>
          <w:p w14:paraId="429A6766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387D8FC5" w14:textId="77777777" w:rsidR="00F63641" w:rsidRDefault="004B2370">
            <w:r>
              <w:rPr>
                <w:rFonts w:hint="eastAsia"/>
              </w:rPr>
              <w:t>上传者</w:t>
            </w:r>
          </w:p>
        </w:tc>
      </w:tr>
      <w:tr w:rsidR="00F63641" w14:paraId="0FC151F5" w14:textId="77777777">
        <w:trPr>
          <w:trHeight w:val="270"/>
        </w:trPr>
        <w:tc>
          <w:tcPr>
            <w:tcW w:w="1238" w:type="dxa"/>
          </w:tcPr>
          <w:p w14:paraId="7DE65DF0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09AEBE25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25AAF79" w14:textId="77777777">
        <w:trPr>
          <w:trHeight w:val="270"/>
        </w:trPr>
        <w:tc>
          <w:tcPr>
            <w:tcW w:w="1238" w:type="dxa"/>
          </w:tcPr>
          <w:p w14:paraId="0671E68B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5AA6215C" w14:textId="77777777" w:rsidR="00F63641" w:rsidRDefault="004B2370">
            <w:r>
              <w:rPr>
                <w:rFonts w:hint="eastAsia"/>
              </w:rPr>
              <w:t>路线信息保存至数据库</w:t>
            </w:r>
          </w:p>
        </w:tc>
      </w:tr>
      <w:tr w:rsidR="00F63641" w14:paraId="314EF313" w14:textId="77777777">
        <w:trPr>
          <w:trHeight w:val="270"/>
        </w:trPr>
        <w:tc>
          <w:tcPr>
            <w:tcW w:w="1238" w:type="dxa"/>
          </w:tcPr>
          <w:p w14:paraId="5C0A81C2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1A20D049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用户点击制作路线</w:t>
            </w:r>
          </w:p>
          <w:p w14:paraId="77E34E11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通过行走、拍照、添加注释、设定楼层，记录路线信息</w:t>
            </w:r>
          </w:p>
          <w:p w14:paraId="6636E24D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用户点击完成</w:t>
            </w:r>
          </w:p>
          <w:p w14:paraId="62949530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填写路线信息（名称，关联词，数据组别）</w:t>
            </w:r>
          </w:p>
          <w:p w14:paraId="792C3DE2" w14:textId="77777777" w:rsidR="00F63641" w:rsidRDefault="004B237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确认上传</w:t>
            </w:r>
          </w:p>
        </w:tc>
      </w:tr>
      <w:tr w:rsidR="00F63641" w14:paraId="2B812345" w14:textId="77777777">
        <w:trPr>
          <w:trHeight w:val="280"/>
        </w:trPr>
        <w:tc>
          <w:tcPr>
            <w:tcW w:w="1238" w:type="dxa"/>
          </w:tcPr>
          <w:p w14:paraId="3CCFF000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10371083" w14:textId="77777777" w:rsidR="00F63641" w:rsidRDefault="00F63641"/>
        </w:tc>
      </w:tr>
    </w:tbl>
    <w:p w14:paraId="1432D1F4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E3937B9" w14:textId="77777777">
        <w:trPr>
          <w:trHeight w:val="270"/>
        </w:trPr>
        <w:tc>
          <w:tcPr>
            <w:tcW w:w="1238" w:type="dxa"/>
          </w:tcPr>
          <w:p w14:paraId="7CAD46D8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1E83B811" w14:textId="77777777" w:rsidR="00F63641" w:rsidRDefault="004B2370">
            <w:r>
              <w:rPr>
                <w:rFonts w:hint="eastAsia"/>
              </w:rPr>
              <w:t>创建数据组</w:t>
            </w:r>
          </w:p>
        </w:tc>
      </w:tr>
      <w:tr w:rsidR="00F63641" w14:paraId="7E0040A4" w14:textId="77777777">
        <w:trPr>
          <w:trHeight w:val="270"/>
        </w:trPr>
        <w:tc>
          <w:tcPr>
            <w:tcW w:w="1238" w:type="dxa"/>
          </w:tcPr>
          <w:p w14:paraId="341B7BFD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D707334" w14:textId="77777777" w:rsidR="00F63641" w:rsidRDefault="004B2370">
            <w:r>
              <w:rPr>
                <w:rFonts w:hint="eastAsia"/>
              </w:rPr>
              <w:t>上传者</w:t>
            </w:r>
          </w:p>
        </w:tc>
      </w:tr>
      <w:tr w:rsidR="00F63641" w14:paraId="47152988" w14:textId="77777777">
        <w:trPr>
          <w:trHeight w:val="270"/>
        </w:trPr>
        <w:tc>
          <w:tcPr>
            <w:tcW w:w="1238" w:type="dxa"/>
          </w:tcPr>
          <w:p w14:paraId="6ABCE0F7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6B0F5AA4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D1E8FD8" w14:textId="77777777">
        <w:trPr>
          <w:trHeight w:val="270"/>
        </w:trPr>
        <w:tc>
          <w:tcPr>
            <w:tcW w:w="1238" w:type="dxa"/>
          </w:tcPr>
          <w:p w14:paraId="11E72C3D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6C98CDDD" w14:textId="77777777" w:rsidR="00F63641" w:rsidRDefault="004B2370">
            <w:r>
              <w:rPr>
                <w:rFonts w:hint="eastAsia"/>
              </w:rPr>
              <w:t>数据组信息保存至数据库</w:t>
            </w:r>
          </w:p>
        </w:tc>
      </w:tr>
      <w:tr w:rsidR="00F63641" w14:paraId="4BC90E82" w14:textId="77777777">
        <w:trPr>
          <w:trHeight w:val="270"/>
        </w:trPr>
        <w:tc>
          <w:tcPr>
            <w:tcW w:w="1238" w:type="dxa"/>
          </w:tcPr>
          <w:p w14:paraId="58813559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6FE8760A" w14:textId="77777777" w:rsidR="00F63641" w:rsidRDefault="004B237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用户点击创建数据组</w:t>
            </w:r>
          </w:p>
          <w:p w14:paraId="44054E40" w14:textId="77777777" w:rsidR="00F63641" w:rsidRDefault="004B237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填写数据组信息（名称、拥有者、说明）</w:t>
            </w:r>
          </w:p>
          <w:p w14:paraId="1A97C764" w14:textId="77777777" w:rsidR="00F63641" w:rsidRDefault="004B237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点击完成</w:t>
            </w:r>
          </w:p>
        </w:tc>
      </w:tr>
      <w:tr w:rsidR="00F63641" w14:paraId="183B76F4" w14:textId="77777777">
        <w:trPr>
          <w:trHeight w:val="280"/>
        </w:trPr>
        <w:tc>
          <w:tcPr>
            <w:tcW w:w="1238" w:type="dxa"/>
          </w:tcPr>
          <w:p w14:paraId="7B3E807E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27D457DD" w14:textId="77777777" w:rsidR="00F63641" w:rsidRDefault="00F63641"/>
        </w:tc>
      </w:tr>
    </w:tbl>
    <w:p w14:paraId="3C4F34ED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18ECF915" w14:textId="77777777">
        <w:trPr>
          <w:trHeight w:val="270"/>
        </w:trPr>
        <w:tc>
          <w:tcPr>
            <w:tcW w:w="1238" w:type="dxa"/>
          </w:tcPr>
          <w:p w14:paraId="45AE2A1C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45924EFC" w14:textId="77777777" w:rsidR="00F63641" w:rsidRDefault="004B2370">
            <w:r>
              <w:rPr>
                <w:rFonts w:hint="eastAsia"/>
              </w:rPr>
              <w:t>查看路线</w:t>
            </w:r>
          </w:p>
        </w:tc>
      </w:tr>
      <w:tr w:rsidR="00F63641" w14:paraId="2A3423F2" w14:textId="77777777">
        <w:trPr>
          <w:trHeight w:val="270"/>
        </w:trPr>
        <w:tc>
          <w:tcPr>
            <w:tcW w:w="1238" w:type="dxa"/>
          </w:tcPr>
          <w:p w14:paraId="561C64CF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A542C4C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014F48A8" w14:textId="77777777">
        <w:trPr>
          <w:trHeight w:val="270"/>
        </w:trPr>
        <w:tc>
          <w:tcPr>
            <w:tcW w:w="1238" w:type="dxa"/>
          </w:tcPr>
          <w:p w14:paraId="2D53C791" w14:textId="77777777" w:rsidR="00F63641" w:rsidRDefault="004B237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642" w:type="dxa"/>
          </w:tcPr>
          <w:p w14:paraId="021BD88D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D87E6F9" w14:textId="77777777">
        <w:trPr>
          <w:trHeight w:val="270"/>
        </w:trPr>
        <w:tc>
          <w:tcPr>
            <w:tcW w:w="1238" w:type="dxa"/>
          </w:tcPr>
          <w:p w14:paraId="59A307AF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5E6AAD51" w14:textId="77777777" w:rsidR="00F63641" w:rsidRDefault="004B2370">
            <w:r>
              <w:rPr>
                <w:rFonts w:hint="eastAsia"/>
              </w:rPr>
              <w:t>用户获取路线信息并可浏览</w:t>
            </w:r>
          </w:p>
        </w:tc>
      </w:tr>
      <w:tr w:rsidR="00F63641" w14:paraId="44959755" w14:textId="77777777">
        <w:trPr>
          <w:trHeight w:val="270"/>
        </w:trPr>
        <w:tc>
          <w:tcPr>
            <w:tcW w:w="1238" w:type="dxa"/>
          </w:tcPr>
          <w:p w14:paraId="21B4C38A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2EBE39E2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用户点击查看路线</w:t>
            </w:r>
          </w:p>
          <w:p w14:paraId="52BF6825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输入筛选条件（起点、终点、关联词、数据组等）</w:t>
            </w:r>
          </w:p>
          <w:p w14:paraId="140B3381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选中搜索结果中的路线</w:t>
            </w:r>
          </w:p>
          <w:p w14:paraId="0CC38A19" w14:textId="77777777" w:rsidR="00F63641" w:rsidRDefault="004B237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查看路线</w:t>
            </w:r>
          </w:p>
        </w:tc>
      </w:tr>
      <w:tr w:rsidR="00F63641" w14:paraId="290D71E6" w14:textId="77777777">
        <w:trPr>
          <w:trHeight w:val="280"/>
        </w:trPr>
        <w:tc>
          <w:tcPr>
            <w:tcW w:w="1238" w:type="dxa"/>
          </w:tcPr>
          <w:p w14:paraId="39DB5ED6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2FD2121B" w14:textId="77777777" w:rsidR="00F63641" w:rsidRDefault="00F63641"/>
        </w:tc>
      </w:tr>
    </w:tbl>
    <w:p w14:paraId="03D7411A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2AD17C71" w14:textId="77777777">
        <w:trPr>
          <w:trHeight w:val="270"/>
        </w:trPr>
        <w:tc>
          <w:tcPr>
            <w:tcW w:w="1238" w:type="dxa"/>
          </w:tcPr>
          <w:p w14:paraId="73E92CED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536D7FED" w14:textId="77777777" w:rsidR="00F63641" w:rsidRDefault="004B2370">
            <w:r>
              <w:rPr>
                <w:rFonts w:hint="eastAsia"/>
              </w:rPr>
              <w:t>查看建筑信息</w:t>
            </w:r>
          </w:p>
        </w:tc>
      </w:tr>
      <w:tr w:rsidR="00F63641" w14:paraId="18ED7420" w14:textId="77777777">
        <w:trPr>
          <w:trHeight w:val="270"/>
        </w:trPr>
        <w:tc>
          <w:tcPr>
            <w:tcW w:w="1238" w:type="dxa"/>
          </w:tcPr>
          <w:p w14:paraId="419FD09E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2B1327E0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76DE966A" w14:textId="77777777">
        <w:trPr>
          <w:trHeight w:val="270"/>
        </w:trPr>
        <w:tc>
          <w:tcPr>
            <w:tcW w:w="1238" w:type="dxa"/>
          </w:tcPr>
          <w:p w14:paraId="688CA87E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7728E4CD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300E271A" w14:textId="77777777">
        <w:trPr>
          <w:trHeight w:val="270"/>
        </w:trPr>
        <w:tc>
          <w:tcPr>
            <w:tcW w:w="1238" w:type="dxa"/>
          </w:tcPr>
          <w:p w14:paraId="543D49C8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E445F70" w14:textId="77777777" w:rsidR="00F63641" w:rsidRDefault="004B2370">
            <w:r>
              <w:rPr>
                <w:rFonts w:hint="eastAsia"/>
              </w:rPr>
              <w:t>用户获取建筑信息并可浏览</w:t>
            </w:r>
          </w:p>
        </w:tc>
      </w:tr>
      <w:tr w:rsidR="00F63641" w14:paraId="078925AD" w14:textId="77777777">
        <w:trPr>
          <w:trHeight w:val="270"/>
        </w:trPr>
        <w:tc>
          <w:tcPr>
            <w:tcW w:w="1238" w:type="dxa"/>
          </w:tcPr>
          <w:p w14:paraId="29FEDB00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1245E93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用户点击查看建筑信息</w:t>
            </w:r>
          </w:p>
          <w:p w14:paraId="5B4D037E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系统显示当前建筑信息列表</w:t>
            </w:r>
          </w:p>
          <w:p w14:paraId="348BEDAA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选中具体信息</w:t>
            </w:r>
          </w:p>
          <w:p w14:paraId="77295404" w14:textId="77777777" w:rsidR="00F63641" w:rsidRDefault="004B237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查看信息</w:t>
            </w:r>
          </w:p>
        </w:tc>
      </w:tr>
      <w:tr w:rsidR="00F63641" w14:paraId="29F0695C" w14:textId="77777777">
        <w:trPr>
          <w:trHeight w:val="280"/>
        </w:trPr>
        <w:tc>
          <w:tcPr>
            <w:tcW w:w="1238" w:type="dxa"/>
          </w:tcPr>
          <w:p w14:paraId="33771A04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7B2DDFD2" w14:textId="77777777" w:rsidR="00F63641" w:rsidRDefault="00F63641"/>
        </w:tc>
      </w:tr>
    </w:tbl>
    <w:p w14:paraId="0706C1D2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5D598B78" w14:textId="77777777">
        <w:trPr>
          <w:trHeight w:val="270"/>
        </w:trPr>
        <w:tc>
          <w:tcPr>
            <w:tcW w:w="1238" w:type="dxa"/>
          </w:tcPr>
          <w:p w14:paraId="29464F23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0956ADE3" w14:textId="77777777" w:rsidR="00F63641" w:rsidRDefault="004B2370">
            <w:r>
              <w:rPr>
                <w:rFonts w:hint="eastAsia"/>
              </w:rPr>
              <w:t>查看管理员发布信息</w:t>
            </w:r>
          </w:p>
        </w:tc>
      </w:tr>
      <w:tr w:rsidR="00F63641" w14:paraId="74097981" w14:textId="77777777">
        <w:trPr>
          <w:trHeight w:val="270"/>
        </w:trPr>
        <w:tc>
          <w:tcPr>
            <w:tcW w:w="1238" w:type="dxa"/>
          </w:tcPr>
          <w:p w14:paraId="4F4868AA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27E41514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4FA5F43F" w14:textId="77777777">
        <w:trPr>
          <w:trHeight w:val="270"/>
        </w:trPr>
        <w:tc>
          <w:tcPr>
            <w:tcW w:w="1238" w:type="dxa"/>
          </w:tcPr>
          <w:p w14:paraId="2A873084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1F5D0C1A" w14:textId="77777777" w:rsidR="00F63641" w:rsidRDefault="004B2370">
            <w:r>
              <w:rPr>
                <w:rFonts w:hint="eastAsia"/>
              </w:rPr>
              <w:t>定位建筑</w:t>
            </w:r>
          </w:p>
        </w:tc>
      </w:tr>
      <w:tr w:rsidR="00F63641" w14:paraId="5C989262" w14:textId="77777777">
        <w:trPr>
          <w:trHeight w:val="270"/>
        </w:trPr>
        <w:tc>
          <w:tcPr>
            <w:tcW w:w="1238" w:type="dxa"/>
          </w:tcPr>
          <w:p w14:paraId="2C97F492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5C8E5D27" w14:textId="77777777" w:rsidR="00F63641" w:rsidRDefault="004B2370">
            <w:r>
              <w:rPr>
                <w:rFonts w:hint="eastAsia"/>
              </w:rPr>
              <w:t>用户获取管理员发布信息并可浏览</w:t>
            </w:r>
          </w:p>
        </w:tc>
      </w:tr>
      <w:tr w:rsidR="00F63641" w14:paraId="1BFCDBA2" w14:textId="77777777">
        <w:trPr>
          <w:trHeight w:val="270"/>
        </w:trPr>
        <w:tc>
          <w:tcPr>
            <w:tcW w:w="1238" w:type="dxa"/>
          </w:tcPr>
          <w:p w14:paraId="6434A50C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52ACA955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用户点击查看发布信息</w:t>
            </w:r>
          </w:p>
          <w:p w14:paraId="44E8F1E7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系统显示当前管理员已发布信息列表</w:t>
            </w:r>
          </w:p>
          <w:p w14:paraId="37950475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选中具体信息</w:t>
            </w:r>
          </w:p>
          <w:p w14:paraId="6AD8D8AA" w14:textId="77777777" w:rsidR="00F63641" w:rsidRDefault="004B237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查看信息</w:t>
            </w:r>
          </w:p>
        </w:tc>
      </w:tr>
      <w:tr w:rsidR="00F63641" w14:paraId="0C5932E0" w14:textId="77777777">
        <w:trPr>
          <w:trHeight w:val="280"/>
        </w:trPr>
        <w:tc>
          <w:tcPr>
            <w:tcW w:w="1238" w:type="dxa"/>
          </w:tcPr>
          <w:p w14:paraId="4E82A2A7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04A6C17B" w14:textId="77777777" w:rsidR="00F63641" w:rsidRDefault="00F63641"/>
        </w:tc>
      </w:tr>
    </w:tbl>
    <w:p w14:paraId="55016EC6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303065A8" w14:textId="77777777">
        <w:trPr>
          <w:trHeight w:val="270"/>
        </w:trPr>
        <w:tc>
          <w:tcPr>
            <w:tcW w:w="1238" w:type="dxa"/>
          </w:tcPr>
          <w:p w14:paraId="330392FF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2B2B1E26" w14:textId="77777777" w:rsidR="00F63641" w:rsidRDefault="004B2370">
            <w:r>
              <w:rPr>
                <w:rFonts w:hint="eastAsia"/>
              </w:rPr>
              <w:t>收藏路线</w:t>
            </w:r>
          </w:p>
        </w:tc>
      </w:tr>
      <w:tr w:rsidR="00F63641" w14:paraId="77353B61" w14:textId="77777777">
        <w:trPr>
          <w:trHeight w:val="270"/>
        </w:trPr>
        <w:tc>
          <w:tcPr>
            <w:tcW w:w="1238" w:type="dxa"/>
          </w:tcPr>
          <w:p w14:paraId="4BB8AD4E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06DD69EC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56A7F884" w14:textId="77777777">
        <w:trPr>
          <w:trHeight w:val="270"/>
        </w:trPr>
        <w:tc>
          <w:tcPr>
            <w:tcW w:w="1238" w:type="dxa"/>
          </w:tcPr>
          <w:p w14:paraId="5033DE5D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70E685CD" w14:textId="77777777" w:rsidR="00F63641" w:rsidRDefault="004B2370">
            <w:r>
              <w:rPr>
                <w:rFonts w:hint="eastAsia"/>
              </w:rPr>
              <w:t>用户查看路线</w:t>
            </w:r>
          </w:p>
        </w:tc>
      </w:tr>
      <w:tr w:rsidR="00F63641" w14:paraId="4DE4A954" w14:textId="77777777">
        <w:trPr>
          <w:trHeight w:val="270"/>
        </w:trPr>
        <w:tc>
          <w:tcPr>
            <w:tcW w:w="1238" w:type="dxa"/>
          </w:tcPr>
          <w:p w14:paraId="04F5C14A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6304E57C" w14:textId="77777777" w:rsidR="00F63641" w:rsidRDefault="004B2370">
            <w:r>
              <w:rPr>
                <w:rFonts w:hint="eastAsia"/>
              </w:rPr>
              <w:t>将某个路线与用户的收藏建立关系</w:t>
            </w:r>
          </w:p>
        </w:tc>
      </w:tr>
      <w:tr w:rsidR="00F63641" w14:paraId="2D592C84" w14:textId="77777777">
        <w:trPr>
          <w:trHeight w:val="270"/>
        </w:trPr>
        <w:tc>
          <w:tcPr>
            <w:tcW w:w="1238" w:type="dxa"/>
          </w:tcPr>
          <w:p w14:paraId="5840C8D7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4865CB54" w14:textId="77777777" w:rsidR="00F63641" w:rsidRDefault="004B237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用户点击收藏</w:t>
            </w:r>
          </w:p>
          <w:p w14:paraId="04362C96" w14:textId="77777777" w:rsidR="00F63641" w:rsidRDefault="004B237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所选路线与用户建立收藏关系</w:t>
            </w:r>
          </w:p>
        </w:tc>
      </w:tr>
      <w:tr w:rsidR="00F63641" w14:paraId="093F7457" w14:textId="77777777">
        <w:trPr>
          <w:trHeight w:val="280"/>
        </w:trPr>
        <w:tc>
          <w:tcPr>
            <w:tcW w:w="1238" w:type="dxa"/>
          </w:tcPr>
          <w:p w14:paraId="510D9C5E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1234A8E1" w14:textId="77777777" w:rsidR="00F63641" w:rsidRDefault="00F63641"/>
        </w:tc>
      </w:tr>
    </w:tbl>
    <w:p w14:paraId="625EF4B6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42491E36" w14:textId="77777777">
        <w:trPr>
          <w:trHeight w:val="270"/>
        </w:trPr>
        <w:tc>
          <w:tcPr>
            <w:tcW w:w="1238" w:type="dxa"/>
          </w:tcPr>
          <w:p w14:paraId="6FDED26A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523B26B7" w14:textId="77777777" w:rsidR="00F63641" w:rsidRDefault="004B2370">
            <w:r>
              <w:rPr>
                <w:rFonts w:hint="eastAsia"/>
              </w:rPr>
              <w:t>分享路线</w:t>
            </w:r>
          </w:p>
        </w:tc>
      </w:tr>
      <w:tr w:rsidR="00F63641" w14:paraId="046A0BF9" w14:textId="77777777">
        <w:trPr>
          <w:trHeight w:val="270"/>
        </w:trPr>
        <w:tc>
          <w:tcPr>
            <w:tcW w:w="1238" w:type="dxa"/>
          </w:tcPr>
          <w:p w14:paraId="0A18CE65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74B2A4D2" w14:textId="77777777" w:rsidR="00F63641" w:rsidRDefault="004B2370">
            <w:r>
              <w:rPr>
                <w:rFonts w:hint="eastAsia"/>
              </w:rPr>
              <w:t>用户</w:t>
            </w:r>
          </w:p>
        </w:tc>
      </w:tr>
      <w:tr w:rsidR="00F63641" w14:paraId="62C5B8CA" w14:textId="77777777">
        <w:trPr>
          <w:trHeight w:val="270"/>
        </w:trPr>
        <w:tc>
          <w:tcPr>
            <w:tcW w:w="1238" w:type="dxa"/>
          </w:tcPr>
          <w:p w14:paraId="7359F059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5C667C91" w14:textId="77777777" w:rsidR="00F63641" w:rsidRDefault="004B2370">
            <w:r>
              <w:rPr>
                <w:rFonts w:hint="eastAsia"/>
              </w:rPr>
              <w:t>用户查看路线</w:t>
            </w:r>
          </w:p>
        </w:tc>
      </w:tr>
      <w:tr w:rsidR="00F63641" w14:paraId="52D1FFE0" w14:textId="77777777">
        <w:trPr>
          <w:trHeight w:val="270"/>
        </w:trPr>
        <w:tc>
          <w:tcPr>
            <w:tcW w:w="1238" w:type="dxa"/>
          </w:tcPr>
          <w:p w14:paraId="564F0FB9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321B0D17" w14:textId="77777777" w:rsidR="00F63641" w:rsidRDefault="00F63641"/>
        </w:tc>
      </w:tr>
      <w:tr w:rsidR="00F63641" w14:paraId="6B3AEDEF" w14:textId="77777777">
        <w:trPr>
          <w:trHeight w:val="270"/>
        </w:trPr>
        <w:tc>
          <w:tcPr>
            <w:tcW w:w="1238" w:type="dxa"/>
          </w:tcPr>
          <w:p w14:paraId="5D520A04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2F572CE5" w14:textId="77777777" w:rsidR="00F63641" w:rsidRDefault="004B237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用户点击分享</w:t>
            </w:r>
          </w:p>
          <w:p w14:paraId="3E62272E" w14:textId="77777777" w:rsidR="00F63641" w:rsidRDefault="004B237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选择分享至何处</w:t>
            </w:r>
          </w:p>
          <w:p w14:paraId="5685EF52" w14:textId="77777777" w:rsidR="00F63641" w:rsidRDefault="004B237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点击确认</w:t>
            </w:r>
          </w:p>
        </w:tc>
      </w:tr>
      <w:tr w:rsidR="00F63641" w14:paraId="53263CF7" w14:textId="77777777">
        <w:trPr>
          <w:trHeight w:val="280"/>
        </w:trPr>
        <w:tc>
          <w:tcPr>
            <w:tcW w:w="1238" w:type="dxa"/>
          </w:tcPr>
          <w:p w14:paraId="4EC6DF29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E6C131E" w14:textId="77777777" w:rsidR="00F63641" w:rsidRDefault="00F63641"/>
        </w:tc>
      </w:tr>
    </w:tbl>
    <w:p w14:paraId="7CFDAC1D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7F144258" w14:textId="77777777">
        <w:trPr>
          <w:trHeight w:val="270"/>
        </w:trPr>
        <w:tc>
          <w:tcPr>
            <w:tcW w:w="1238" w:type="dxa"/>
          </w:tcPr>
          <w:p w14:paraId="2AC0D351" w14:textId="77777777" w:rsidR="00F63641" w:rsidRDefault="004B2370">
            <w:r>
              <w:rPr>
                <w:rFonts w:hint="eastAsia"/>
              </w:rPr>
              <w:lastRenderedPageBreak/>
              <w:t>用例名</w:t>
            </w:r>
          </w:p>
        </w:tc>
        <w:tc>
          <w:tcPr>
            <w:tcW w:w="6642" w:type="dxa"/>
          </w:tcPr>
          <w:p w14:paraId="42778ACA" w14:textId="77777777" w:rsidR="00F63641" w:rsidRDefault="004B2370">
            <w:r>
              <w:rPr>
                <w:rFonts w:hint="eastAsia"/>
              </w:rPr>
              <w:t>管理点位</w:t>
            </w:r>
          </w:p>
        </w:tc>
      </w:tr>
      <w:tr w:rsidR="00F63641" w14:paraId="43FD9CA0" w14:textId="77777777">
        <w:trPr>
          <w:trHeight w:val="270"/>
        </w:trPr>
        <w:tc>
          <w:tcPr>
            <w:tcW w:w="1238" w:type="dxa"/>
          </w:tcPr>
          <w:p w14:paraId="47421770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4D8A0C10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1540D0A7" w14:textId="77777777">
        <w:trPr>
          <w:trHeight w:val="270"/>
        </w:trPr>
        <w:tc>
          <w:tcPr>
            <w:tcW w:w="1238" w:type="dxa"/>
          </w:tcPr>
          <w:p w14:paraId="736E85A8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720A6E92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04BEB803" w14:textId="77777777">
        <w:trPr>
          <w:trHeight w:val="270"/>
        </w:trPr>
        <w:tc>
          <w:tcPr>
            <w:tcW w:w="1238" w:type="dxa"/>
          </w:tcPr>
          <w:p w14:paraId="729142A6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9B6CC0C" w14:textId="77777777" w:rsidR="00F63641" w:rsidRDefault="004B2370">
            <w:r>
              <w:rPr>
                <w:rFonts w:hint="eastAsia"/>
              </w:rPr>
              <w:t>保存点位信息至数据库</w:t>
            </w:r>
          </w:p>
        </w:tc>
      </w:tr>
      <w:tr w:rsidR="00F63641" w14:paraId="7FAFFB0B" w14:textId="77777777">
        <w:trPr>
          <w:trHeight w:val="270"/>
        </w:trPr>
        <w:tc>
          <w:tcPr>
            <w:tcW w:w="1238" w:type="dxa"/>
          </w:tcPr>
          <w:p w14:paraId="23A601CA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29F6CCA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管理员点击管理点位</w:t>
            </w:r>
          </w:p>
          <w:p w14:paraId="291D4306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输入筛选条件</w:t>
            </w:r>
          </w:p>
          <w:p w14:paraId="62A0F526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选择具体点位</w:t>
            </w:r>
          </w:p>
          <w:p w14:paraId="53E9A6F1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编辑点位信息</w:t>
            </w:r>
          </w:p>
          <w:p w14:paraId="45B65A38" w14:textId="77777777" w:rsidR="00F63641" w:rsidRDefault="004B237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点击保存</w:t>
            </w:r>
          </w:p>
        </w:tc>
      </w:tr>
      <w:tr w:rsidR="00F63641" w14:paraId="513AF1CA" w14:textId="77777777">
        <w:trPr>
          <w:trHeight w:val="280"/>
        </w:trPr>
        <w:tc>
          <w:tcPr>
            <w:tcW w:w="1238" w:type="dxa"/>
          </w:tcPr>
          <w:p w14:paraId="1D3ED9FF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0F3DCF00" w14:textId="77777777" w:rsidR="00F63641" w:rsidRDefault="00F63641"/>
        </w:tc>
      </w:tr>
    </w:tbl>
    <w:p w14:paraId="5D5AB476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09449719" w14:textId="77777777">
        <w:trPr>
          <w:trHeight w:val="270"/>
        </w:trPr>
        <w:tc>
          <w:tcPr>
            <w:tcW w:w="1238" w:type="dxa"/>
          </w:tcPr>
          <w:p w14:paraId="7BCA0A26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10F45A9B" w14:textId="77777777" w:rsidR="00F63641" w:rsidRDefault="004B2370">
            <w:r>
              <w:rPr>
                <w:rFonts w:hint="eastAsia"/>
              </w:rPr>
              <w:t>管理路线</w:t>
            </w:r>
          </w:p>
        </w:tc>
      </w:tr>
      <w:tr w:rsidR="00F63641" w14:paraId="41700B01" w14:textId="77777777">
        <w:trPr>
          <w:trHeight w:val="270"/>
        </w:trPr>
        <w:tc>
          <w:tcPr>
            <w:tcW w:w="1238" w:type="dxa"/>
          </w:tcPr>
          <w:p w14:paraId="276542B2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72BC6B5F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3F5FE0F6" w14:textId="77777777">
        <w:trPr>
          <w:trHeight w:val="270"/>
        </w:trPr>
        <w:tc>
          <w:tcPr>
            <w:tcW w:w="1238" w:type="dxa"/>
          </w:tcPr>
          <w:p w14:paraId="026309FF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2C832CF1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67BB071B" w14:textId="77777777">
        <w:trPr>
          <w:trHeight w:val="270"/>
        </w:trPr>
        <w:tc>
          <w:tcPr>
            <w:tcW w:w="1238" w:type="dxa"/>
          </w:tcPr>
          <w:p w14:paraId="5C460BD1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06403196" w14:textId="77777777" w:rsidR="00F63641" w:rsidRDefault="004B2370">
            <w:r>
              <w:rPr>
                <w:rFonts w:hint="eastAsia"/>
              </w:rPr>
              <w:t>保存路线信息至数据库</w:t>
            </w:r>
          </w:p>
        </w:tc>
      </w:tr>
      <w:tr w:rsidR="00F63641" w14:paraId="455C8581" w14:textId="77777777">
        <w:trPr>
          <w:trHeight w:val="270"/>
        </w:trPr>
        <w:tc>
          <w:tcPr>
            <w:tcW w:w="1238" w:type="dxa"/>
          </w:tcPr>
          <w:p w14:paraId="0D0C78D1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283B3E2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管理员点击管理路线</w:t>
            </w:r>
          </w:p>
          <w:p w14:paraId="0198A34C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输入筛选条件</w:t>
            </w:r>
          </w:p>
          <w:p w14:paraId="57BD44F1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选择具体路线</w:t>
            </w:r>
          </w:p>
          <w:p w14:paraId="130AC372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编辑路线信息</w:t>
            </w:r>
          </w:p>
          <w:p w14:paraId="1EF8AEF4" w14:textId="77777777" w:rsidR="00F63641" w:rsidRDefault="004B237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点击保存</w:t>
            </w:r>
          </w:p>
        </w:tc>
      </w:tr>
      <w:tr w:rsidR="00F63641" w14:paraId="746CAD01" w14:textId="77777777">
        <w:trPr>
          <w:trHeight w:val="280"/>
        </w:trPr>
        <w:tc>
          <w:tcPr>
            <w:tcW w:w="1238" w:type="dxa"/>
          </w:tcPr>
          <w:p w14:paraId="097A8EEB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3DC973CF" w14:textId="77777777" w:rsidR="00F63641" w:rsidRDefault="00F63641"/>
        </w:tc>
      </w:tr>
    </w:tbl>
    <w:p w14:paraId="0835F348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70CA8A11" w14:textId="77777777">
        <w:trPr>
          <w:trHeight w:val="270"/>
        </w:trPr>
        <w:tc>
          <w:tcPr>
            <w:tcW w:w="1238" w:type="dxa"/>
          </w:tcPr>
          <w:p w14:paraId="18C2C4A2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02FE4C87" w14:textId="77777777" w:rsidR="00F63641" w:rsidRDefault="004B2370">
            <w:r>
              <w:rPr>
                <w:rFonts w:hint="eastAsia"/>
              </w:rPr>
              <w:t>管理数据组</w:t>
            </w:r>
          </w:p>
        </w:tc>
      </w:tr>
      <w:tr w:rsidR="00F63641" w14:paraId="1DA44F27" w14:textId="77777777">
        <w:trPr>
          <w:trHeight w:val="270"/>
        </w:trPr>
        <w:tc>
          <w:tcPr>
            <w:tcW w:w="1238" w:type="dxa"/>
          </w:tcPr>
          <w:p w14:paraId="251FA2C5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49B41C09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4A463BF5" w14:textId="77777777">
        <w:trPr>
          <w:trHeight w:val="270"/>
        </w:trPr>
        <w:tc>
          <w:tcPr>
            <w:tcW w:w="1238" w:type="dxa"/>
          </w:tcPr>
          <w:p w14:paraId="437D4264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3768CB26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6F6F3114" w14:textId="77777777">
        <w:trPr>
          <w:trHeight w:val="270"/>
        </w:trPr>
        <w:tc>
          <w:tcPr>
            <w:tcW w:w="1238" w:type="dxa"/>
          </w:tcPr>
          <w:p w14:paraId="037706F7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0852E6DC" w14:textId="77777777" w:rsidR="00F63641" w:rsidRDefault="004B2370">
            <w:r>
              <w:rPr>
                <w:rFonts w:hint="eastAsia"/>
              </w:rPr>
              <w:t>保存数组据信息至数据库</w:t>
            </w:r>
          </w:p>
        </w:tc>
      </w:tr>
      <w:tr w:rsidR="00F63641" w14:paraId="1CF9459F" w14:textId="77777777">
        <w:trPr>
          <w:trHeight w:val="270"/>
        </w:trPr>
        <w:tc>
          <w:tcPr>
            <w:tcW w:w="1238" w:type="dxa"/>
          </w:tcPr>
          <w:p w14:paraId="17BABE16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721B022B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管理员点击管理数据组</w:t>
            </w:r>
          </w:p>
          <w:p w14:paraId="112F23F6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输入筛选条件</w:t>
            </w:r>
          </w:p>
          <w:p w14:paraId="58833D0D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选择具体数据组</w:t>
            </w:r>
          </w:p>
          <w:p w14:paraId="3DCA0DC4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编辑数据组信息</w:t>
            </w:r>
          </w:p>
          <w:p w14:paraId="0B7EDD37" w14:textId="77777777" w:rsidR="00F63641" w:rsidRDefault="004B237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点击保存</w:t>
            </w:r>
          </w:p>
        </w:tc>
      </w:tr>
      <w:tr w:rsidR="00F63641" w14:paraId="32907619" w14:textId="77777777">
        <w:trPr>
          <w:trHeight w:val="280"/>
        </w:trPr>
        <w:tc>
          <w:tcPr>
            <w:tcW w:w="1238" w:type="dxa"/>
          </w:tcPr>
          <w:p w14:paraId="21F0B8E9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2AF27573" w14:textId="77777777" w:rsidR="00F63641" w:rsidRDefault="00F63641"/>
        </w:tc>
      </w:tr>
    </w:tbl>
    <w:p w14:paraId="6B0F7532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4B0E996B" w14:textId="77777777">
        <w:trPr>
          <w:trHeight w:val="270"/>
        </w:trPr>
        <w:tc>
          <w:tcPr>
            <w:tcW w:w="1238" w:type="dxa"/>
          </w:tcPr>
          <w:p w14:paraId="4B0FF061" w14:textId="77777777" w:rsidR="00F63641" w:rsidRDefault="004B2370">
            <w:r>
              <w:rPr>
                <w:rFonts w:hint="eastAsia"/>
              </w:rPr>
              <w:t>用例名</w:t>
            </w:r>
          </w:p>
        </w:tc>
        <w:tc>
          <w:tcPr>
            <w:tcW w:w="6642" w:type="dxa"/>
          </w:tcPr>
          <w:p w14:paraId="3D85A4C3" w14:textId="77777777" w:rsidR="00F63641" w:rsidRDefault="004B2370">
            <w:r>
              <w:rPr>
                <w:rFonts w:hint="eastAsia"/>
              </w:rPr>
              <w:t>导出点位</w:t>
            </w:r>
          </w:p>
        </w:tc>
      </w:tr>
      <w:tr w:rsidR="00F63641" w14:paraId="0154F91D" w14:textId="77777777">
        <w:trPr>
          <w:trHeight w:val="270"/>
        </w:trPr>
        <w:tc>
          <w:tcPr>
            <w:tcW w:w="1238" w:type="dxa"/>
          </w:tcPr>
          <w:p w14:paraId="0A2069C7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886AAD9" w14:textId="77777777" w:rsidR="00F63641" w:rsidRDefault="004B2370">
            <w:r>
              <w:rPr>
                <w:rFonts w:hint="eastAsia"/>
              </w:rPr>
              <w:t>建筑管理员</w:t>
            </w:r>
          </w:p>
        </w:tc>
      </w:tr>
      <w:tr w:rsidR="00F63641" w14:paraId="0EBBDF67" w14:textId="77777777">
        <w:trPr>
          <w:trHeight w:val="270"/>
        </w:trPr>
        <w:tc>
          <w:tcPr>
            <w:tcW w:w="1238" w:type="dxa"/>
          </w:tcPr>
          <w:p w14:paraId="33E57C71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05E3C9A8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6080BE93" w14:textId="77777777">
        <w:trPr>
          <w:trHeight w:val="270"/>
        </w:trPr>
        <w:tc>
          <w:tcPr>
            <w:tcW w:w="1238" w:type="dxa"/>
          </w:tcPr>
          <w:p w14:paraId="58763870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4A6003DB" w14:textId="77777777" w:rsidR="00F63641" w:rsidRDefault="004B2370">
            <w:r>
              <w:rPr>
                <w:rFonts w:hint="eastAsia"/>
              </w:rPr>
              <w:t>批量生成点位信息并提供下载</w:t>
            </w:r>
          </w:p>
        </w:tc>
      </w:tr>
      <w:tr w:rsidR="00F63641" w14:paraId="15610692" w14:textId="77777777">
        <w:trPr>
          <w:trHeight w:val="270"/>
        </w:trPr>
        <w:tc>
          <w:tcPr>
            <w:tcW w:w="1238" w:type="dxa"/>
          </w:tcPr>
          <w:p w14:paraId="461BFB52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3A856489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管理员点击导出点位</w:t>
            </w:r>
          </w:p>
          <w:p w14:paraId="2A6EBD41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输入筛选条件</w:t>
            </w:r>
          </w:p>
          <w:p w14:paraId="755F2626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选择需要导出的点位</w:t>
            </w:r>
          </w:p>
          <w:p w14:paraId="5E478134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编辑生成的结果样式</w:t>
            </w:r>
          </w:p>
          <w:p w14:paraId="78349C67" w14:textId="77777777" w:rsidR="00F63641" w:rsidRDefault="004B237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点击确认</w:t>
            </w:r>
          </w:p>
        </w:tc>
      </w:tr>
      <w:tr w:rsidR="00F63641" w14:paraId="147CC883" w14:textId="77777777">
        <w:trPr>
          <w:trHeight w:val="280"/>
        </w:trPr>
        <w:tc>
          <w:tcPr>
            <w:tcW w:w="1238" w:type="dxa"/>
          </w:tcPr>
          <w:p w14:paraId="4645B8ED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7BD4242D" w14:textId="77777777" w:rsidR="00F63641" w:rsidRDefault="00F63641"/>
        </w:tc>
      </w:tr>
    </w:tbl>
    <w:p w14:paraId="12250E4D" w14:textId="77777777" w:rsidR="00F63641" w:rsidRDefault="00F63641">
      <w:pPr>
        <w:pStyle w:val="a5"/>
      </w:pPr>
    </w:p>
    <w:p w14:paraId="32A2691B" w14:textId="77777777" w:rsidR="00F63641" w:rsidRDefault="00F63641">
      <w:pPr>
        <w:pStyle w:val="a5"/>
      </w:pPr>
    </w:p>
    <w:tbl>
      <w:tblPr>
        <w:tblStyle w:val="af3"/>
        <w:tblW w:w="7880" w:type="dxa"/>
        <w:tblLayout w:type="fixed"/>
        <w:tblLook w:val="04A0" w:firstRow="1" w:lastRow="0" w:firstColumn="1" w:lastColumn="0" w:noHBand="0" w:noVBand="1"/>
      </w:tblPr>
      <w:tblGrid>
        <w:gridCol w:w="1238"/>
        <w:gridCol w:w="6642"/>
      </w:tblGrid>
      <w:tr w:rsidR="00F63641" w14:paraId="097A3F73" w14:textId="77777777">
        <w:trPr>
          <w:trHeight w:val="270"/>
        </w:trPr>
        <w:tc>
          <w:tcPr>
            <w:tcW w:w="1238" w:type="dxa"/>
          </w:tcPr>
          <w:p w14:paraId="1BA6EF14" w14:textId="77777777" w:rsidR="00F63641" w:rsidRDefault="004B2370">
            <w:r>
              <w:rPr>
                <w:rFonts w:hint="eastAsia"/>
              </w:rPr>
              <w:lastRenderedPageBreak/>
              <w:t>用例名</w:t>
            </w:r>
          </w:p>
        </w:tc>
        <w:tc>
          <w:tcPr>
            <w:tcW w:w="6642" w:type="dxa"/>
          </w:tcPr>
          <w:p w14:paraId="6E2E8391" w14:textId="77777777" w:rsidR="00F63641" w:rsidRDefault="004B2370">
            <w:r>
              <w:rPr>
                <w:rFonts w:hint="eastAsia"/>
              </w:rPr>
              <w:t>设置建筑管理员</w:t>
            </w:r>
          </w:p>
        </w:tc>
      </w:tr>
      <w:tr w:rsidR="00F63641" w14:paraId="60ECF501" w14:textId="77777777">
        <w:trPr>
          <w:trHeight w:val="270"/>
        </w:trPr>
        <w:tc>
          <w:tcPr>
            <w:tcW w:w="1238" w:type="dxa"/>
          </w:tcPr>
          <w:p w14:paraId="31E0D64D" w14:textId="77777777" w:rsidR="00F63641" w:rsidRDefault="004B2370">
            <w:r>
              <w:rPr>
                <w:rFonts w:hint="eastAsia"/>
              </w:rPr>
              <w:t>执行者</w:t>
            </w:r>
          </w:p>
        </w:tc>
        <w:tc>
          <w:tcPr>
            <w:tcW w:w="6642" w:type="dxa"/>
          </w:tcPr>
          <w:p w14:paraId="198A124E" w14:textId="77777777" w:rsidR="00F63641" w:rsidRDefault="004B2370">
            <w:r>
              <w:rPr>
                <w:rFonts w:hint="eastAsia"/>
              </w:rPr>
              <w:t>系统管理员</w:t>
            </w:r>
          </w:p>
        </w:tc>
      </w:tr>
      <w:tr w:rsidR="00F63641" w14:paraId="53A67434" w14:textId="77777777">
        <w:trPr>
          <w:trHeight w:val="270"/>
        </w:trPr>
        <w:tc>
          <w:tcPr>
            <w:tcW w:w="1238" w:type="dxa"/>
          </w:tcPr>
          <w:p w14:paraId="7D8009D1" w14:textId="77777777" w:rsidR="00F63641" w:rsidRDefault="004B2370">
            <w:r>
              <w:rPr>
                <w:rFonts w:hint="eastAsia"/>
              </w:rPr>
              <w:t>前置条件</w:t>
            </w:r>
          </w:p>
        </w:tc>
        <w:tc>
          <w:tcPr>
            <w:tcW w:w="6642" w:type="dxa"/>
          </w:tcPr>
          <w:p w14:paraId="34058AB1" w14:textId="77777777" w:rsidR="00F63641" w:rsidRDefault="004B2370">
            <w:r>
              <w:rPr>
                <w:rFonts w:hint="eastAsia"/>
              </w:rPr>
              <w:t>登录管理系统</w:t>
            </w:r>
          </w:p>
        </w:tc>
      </w:tr>
      <w:tr w:rsidR="00F63641" w14:paraId="1C53A097" w14:textId="77777777">
        <w:trPr>
          <w:trHeight w:val="270"/>
        </w:trPr>
        <w:tc>
          <w:tcPr>
            <w:tcW w:w="1238" w:type="dxa"/>
          </w:tcPr>
          <w:p w14:paraId="33C4C8CE" w14:textId="77777777" w:rsidR="00F63641" w:rsidRDefault="004B2370">
            <w:r>
              <w:rPr>
                <w:rFonts w:hint="eastAsia"/>
              </w:rPr>
              <w:t>后置条件</w:t>
            </w:r>
          </w:p>
        </w:tc>
        <w:tc>
          <w:tcPr>
            <w:tcW w:w="6642" w:type="dxa"/>
          </w:tcPr>
          <w:p w14:paraId="1F585F7A" w14:textId="77777777" w:rsidR="00F63641" w:rsidRDefault="004B2370">
            <w:r>
              <w:rPr>
                <w:rFonts w:hint="eastAsia"/>
              </w:rPr>
              <w:t>保存建筑管理员信息至数据库</w:t>
            </w:r>
          </w:p>
        </w:tc>
      </w:tr>
      <w:tr w:rsidR="00F63641" w14:paraId="0C8ABB4C" w14:textId="77777777">
        <w:trPr>
          <w:trHeight w:val="270"/>
        </w:trPr>
        <w:tc>
          <w:tcPr>
            <w:tcW w:w="1238" w:type="dxa"/>
          </w:tcPr>
          <w:p w14:paraId="4F448F74" w14:textId="77777777" w:rsidR="00F63641" w:rsidRDefault="004B2370">
            <w:r>
              <w:rPr>
                <w:rFonts w:hint="eastAsia"/>
              </w:rPr>
              <w:t>基本事件流</w:t>
            </w:r>
          </w:p>
        </w:tc>
        <w:tc>
          <w:tcPr>
            <w:tcW w:w="6642" w:type="dxa"/>
          </w:tcPr>
          <w:p w14:paraId="144043BD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系统管理员点击设置建筑管理员</w:t>
            </w:r>
          </w:p>
          <w:p w14:paraId="00736109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显示所有建筑管理员信息</w:t>
            </w:r>
          </w:p>
          <w:p w14:paraId="655E52A9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编辑某个建筑管理员信息</w:t>
            </w:r>
          </w:p>
          <w:p w14:paraId="6E9606AB" w14:textId="77777777" w:rsidR="00F63641" w:rsidRDefault="004B2370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点击确认</w:t>
            </w:r>
          </w:p>
        </w:tc>
      </w:tr>
      <w:tr w:rsidR="00F63641" w14:paraId="2BF33A07" w14:textId="77777777">
        <w:trPr>
          <w:trHeight w:val="280"/>
        </w:trPr>
        <w:tc>
          <w:tcPr>
            <w:tcW w:w="1238" w:type="dxa"/>
          </w:tcPr>
          <w:p w14:paraId="413FF8C0" w14:textId="77777777" w:rsidR="00F63641" w:rsidRDefault="004B2370">
            <w:r>
              <w:rPr>
                <w:rFonts w:hint="eastAsia"/>
              </w:rPr>
              <w:t>可选事件流</w:t>
            </w:r>
          </w:p>
        </w:tc>
        <w:tc>
          <w:tcPr>
            <w:tcW w:w="6642" w:type="dxa"/>
          </w:tcPr>
          <w:p w14:paraId="4E36A2AF" w14:textId="77777777" w:rsidR="00F63641" w:rsidRDefault="004B2370">
            <w:r>
              <w:rPr>
                <w:rFonts w:hint="eastAsia"/>
              </w:rPr>
              <w:t xml:space="preserve">2a.1 </w:t>
            </w:r>
            <w:r>
              <w:rPr>
                <w:rFonts w:hint="eastAsia"/>
              </w:rPr>
              <w:t>点击新增管理员</w:t>
            </w:r>
          </w:p>
          <w:p w14:paraId="210BF19D" w14:textId="77777777" w:rsidR="00F63641" w:rsidRDefault="004B2370">
            <w:r>
              <w:rPr>
                <w:rFonts w:hint="eastAsia"/>
              </w:rPr>
              <w:t xml:space="preserve">2a.2 </w:t>
            </w:r>
            <w:r>
              <w:rPr>
                <w:rFonts w:hint="eastAsia"/>
              </w:rPr>
              <w:t>填写管理员信息</w:t>
            </w:r>
          </w:p>
          <w:p w14:paraId="6240C5F0" w14:textId="77777777" w:rsidR="00F63641" w:rsidRDefault="004B2370">
            <w:r>
              <w:rPr>
                <w:rFonts w:hint="eastAsia"/>
              </w:rPr>
              <w:t xml:space="preserve">2a.3 </w:t>
            </w:r>
            <w:r>
              <w:rPr>
                <w:rFonts w:hint="eastAsia"/>
              </w:rPr>
              <w:t>点击确认</w:t>
            </w:r>
          </w:p>
          <w:p w14:paraId="69F660FA" w14:textId="77777777" w:rsidR="00F63641" w:rsidRDefault="00F63641"/>
        </w:tc>
      </w:tr>
    </w:tbl>
    <w:p w14:paraId="2D05E4E7" w14:textId="77777777" w:rsidR="00F63641" w:rsidRDefault="00F63641">
      <w:pPr>
        <w:pStyle w:val="a5"/>
      </w:pPr>
    </w:p>
    <w:p w14:paraId="562B3AE6" w14:textId="77777777" w:rsidR="00F63641" w:rsidRDefault="004B2370">
      <w:pPr>
        <w:pStyle w:val="2"/>
        <w:ind w:left="720" w:hanging="720"/>
      </w:pPr>
      <w:bookmarkStart w:id="18" w:name="_Toc498836233"/>
      <w:bookmarkStart w:id="19" w:name="_Toc686"/>
      <w:r>
        <w:rPr>
          <w:rFonts w:hint="eastAsia"/>
        </w:rPr>
        <w:t>易用性</w:t>
      </w:r>
      <w:bookmarkEnd w:id="18"/>
      <w:bookmarkEnd w:id="19"/>
    </w:p>
    <w:p w14:paraId="537F603F" w14:textId="77777777" w:rsidR="00F63641" w:rsidRDefault="004B2370">
      <w:pPr>
        <w:pStyle w:val="InfoBlue"/>
      </w:pPr>
      <w:r>
        <w:rPr>
          <w:rFonts w:hint="eastAsia"/>
        </w:rPr>
        <w:t>普通用户无需培训，只需熟悉</w:t>
      </w:r>
      <w:r>
        <w:t>微信小程序</w:t>
      </w:r>
      <w:r>
        <w:rPr>
          <w:rFonts w:hint="eastAsia"/>
        </w:rPr>
        <w:t>的操作即可。</w:t>
      </w:r>
    </w:p>
    <w:p w14:paraId="589C30CB" w14:textId="77777777" w:rsidR="00F63641" w:rsidRDefault="004B2370">
      <w:pPr>
        <w:pStyle w:val="InfoBlue"/>
      </w:pPr>
      <w:r>
        <w:rPr>
          <w:rFonts w:hint="eastAsia"/>
        </w:rPr>
        <w:t>管理员用户需要熟悉数据库相关原理和操作。</w:t>
      </w:r>
    </w:p>
    <w:p w14:paraId="7B08C8C3" w14:textId="77777777" w:rsidR="00F63641" w:rsidRDefault="004B2370">
      <w:pPr>
        <w:pStyle w:val="2"/>
      </w:pPr>
      <w:bookmarkStart w:id="20" w:name="_Toc498836235"/>
      <w:bookmarkStart w:id="21" w:name="_Toc32291"/>
      <w:r>
        <w:rPr>
          <w:rFonts w:hint="eastAsia"/>
        </w:rPr>
        <w:t>可靠性</w:t>
      </w:r>
      <w:bookmarkEnd w:id="20"/>
      <w:bookmarkEnd w:id="21"/>
    </w:p>
    <w:p w14:paraId="1B0AEC0F" w14:textId="77777777" w:rsidR="00F63641" w:rsidRDefault="004B2370">
      <w:pPr>
        <w:pStyle w:val="InfoBlue"/>
      </w:pPr>
      <w:r>
        <w:rPr>
          <w:rFonts w:hint="eastAsia"/>
        </w:rPr>
        <w:t>可用时间百分比</w:t>
      </w:r>
      <w:r>
        <w:rPr>
          <w:rFonts w:hint="eastAsia"/>
        </w:rPr>
        <w:t xml:space="preserve">      95%+</w:t>
      </w:r>
    </w:p>
    <w:p w14:paraId="0D0EC1CF" w14:textId="77777777" w:rsidR="00F63641" w:rsidRDefault="004B2370">
      <w:pPr>
        <w:pStyle w:val="InfoBlue"/>
      </w:pPr>
      <w:r>
        <w:rPr>
          <w:rFonts w:hint="eastAsia"/>
        </w:rPr>
        <w:t>平均故障间隔时间</w:t>
      </w:r>
      <w:r>
        <w:rPr>
          <w:rFonts w:hint="eastAsia"/>
        </w:rPr>
        <w:t xml:space="preserve">    3d+</w:t>
      </w:r>
    </w:p>
    <w:p w14:paraId="0A2DEB2F" w14:textId="77777777" w:rsidR="00F63641" w:rsidRDefault="004B2370">
      <w:pPr>
        <w:pStyle w:val="InfoBlue"/>
      </w:pPr>
      <w:r>
        <w:rPr>
          <w:rFonts w:hint="eastAsia"/>
        </w:rPr>
        <w:t>平均修复时间</w:t>
      </w:r>
      <w:r>
        <w:rPr>
          <w:rFonts w:hint="eastAsia"/>
        </w:rPr>
        <w:t xml:space="preserve">        2h</w:t>
      </w:r>
    </w:p>
    <w:p w14:paraId="1EA41A68" w14:textId="77777777" w:rsidR="00F63641" w:rsidRDefault="004B2370">
      <w:pPr>
        <w:pStyle w:val="InfoBlue"/>
        <w:ind w:left="0" w:firstLine="720"/>
      </w:pPr>
      <w:r>
        <w:rPr>
          <w:rFonts w:hint="eastAsia"/>
        </w:rPr>
        <w:t>最高错误率</w:t>
      </w:r>
      <w:r>
        <w:rPr>
          <w:rFonts w:hint="eastAsia"/>
        </w:rPr>
        <w:t xml:space="preserve">          5/KLOC </w:t>
      </w:r>
    </w:p>
    <w:p w14:paraId="1895C154" w14:textId="77777777" w:rsidR="00F63641" w:rsidRDefault="004B2370">
      <w:pPr>
        <w:pStyle w:val="2"/>
      </w:pPr>
      <w:bookmarkStart w:id="22" w:name="_Toc498836237"/>
      <w:bookmarkStart w:id="23" w:name="_Toc16852"/>
      <w:r>
        <w:rPr>
          <w:rFonts w:hint="eastAsia"/>
        </w:rPr>
        <w:t>性能</w:t>
      </w:r>
      <w:bookmarkEnd w:id="22"/>
      <w:bookmarkEnd w:id="23"/>
    </w:p>
    <w:p w14:paraId="44267A2C" w14:textId="77777777" w:rsidR="00F63641" w:rsidRDefault="004B2370">
      <w:pPr>
        <w:pStyle w:val="InfoBlue"/>
      </w:pPr>
      <w:r>
        <w:rPr>
          <w:rFonts w:hint="eastAsia"/>
        </w:rPr>
        <w:t>对事务的响应时间：平均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s</w:t>
      </w:r>
      <w:r>
        <w:rPr>
          <w:rFonts w:hint="eastAsia"/>
        </w:rPr>
        <w:t>，最长</w:t>
      </w:r>
      <w:r>
        <w:rPr>
          <w:rFonts w:hint="eastAsia"/>
        </w:rPr>
        <w:t xml:space="preserve"> 5s</w:t>
      </w:r>
    </w:p>
    <w:p w14:paraId="1329CED7" w14:textId="77777777" w:rsidR="00F63641" w:rsidRDefault="004B2370">
      <w:pPr>
        <w:pStyle w:val="InfoBlue"/>
      </w:pPr>
      <w:r>
        <w:rPr>
          <w:rFonts w:hint="eastAsia"/>
        </w:rPr>
        <w:t>吞吐量：每秒处理</w:t>
      </w:r>
      <w:r>
        <w:rPr>
          <w:rFonts w:hint="eastAsia"/>
        </w:rPr>
        <w:t>100</w:t>
      </w:r>
      <w:r>
        <w:rPr>
          <w:rFonts w:hint="eastAsia"/>
        </w:rPr>
        <w:t>0</w:t>
      </w:r>
      <w:r>
        <w:rPr>
          <w:rFonts w:hint="eastAsia"/>
        </w:rPr>
        <w:t>事务</w:t>
      </w:r>
      <w:r>
        <w:rPr>
          <w:rFonts w:hint="eastAsia"/>
        </w:rPr>
        <w:t>，</w:t>
      </w:r>
      <w:r>
        <w:rPr>
          <w:rFonts w:hint="eastAsia"/>
        </w:rPr>
        <w:t>同时在线用户数量</w:t>
      </w:r>
      <w:r>
        <w:rPr>
          <w:rFonts w:hint="eastAsia"/>
        </w:rPr>
        <w:t>5000</w:t>
      </w:r>
    </w:p>
    <w:p w14:paraId="45F0D450" w14:textId="77777777" w:rsidR="00F63641" w:rsidRDefault="004B2370">
      <w:pPr>
        <w:pStyle w:val="InfoBlue"/>
      </w:pPr>
      <w:r>
        <w:rPr>
          <w:rFonts w:hint="eastAsia"/>
        </w:rPr>
        <w:t>容量：</w:t>
      </w:r>
      <w:r>
        <w:rPr>
          <w:rFonts w:hint="eastAsia"/>
        </w:rPr>
        <w:tab/>
      </w:r>
      <w:r>
        <w:rPr>
          <w:rFonts w:hint="eastAsia"/>
        </w:rPr>
        <w:t>可注册用户</w:t>
      </w:r>
      <w:r>
        <w:rPr>
          <w:rFonts w:hint="eastAsia"/>
        </w:rPr>
        <w:t>500000</w:t>
      </w:r>
    </w:p>
    <w:p w14:paraId="430DE278" w14:textId="77777777" w:rsidR="00F63641" w:rsidRDefault="004B2370">
      <w:pPr>
        <w:pStyle w:val="InfoBlue"/>
      </w:pPr>
      <w:r>
        <w:rPr>
          <w:rFonts w:hint="eastAsia"/>
        </w:rPr>
        <w:t>降级模式：</w:t>
      </w:r>
      <w:r>
        <w:t>当</w:t>
      </w:r>
      <w:r>
        <w:rPr>
          <w:rFonts w:hint="eastAsia"/>
        </w:rPr>
        <w:t>客户</w:t>
      </w:r>
      <w:r>
        <w:t>数</w:t>
      </w:r>
      <w:r>
        <w:rPr>
          <w:rFonts w:hint="eastAsia"/>
        </w:rPr>
        <w:t>或</w:t>
      </w:r>
      <w:r>
        <w:rPr>
          <w:rFonts w:hint="eastAsia"/>
        </w:rPr>
        <w:t>事务</w:t>
      </w:r>
      <w:r>
        <w:t>数超出可承受量，</w:t>
      </w:r>
      <w:r>
        <w:rPr>
          <w:rFonts w:hint="eastAsia"/>
        </w:rPr>
        <w:t>延长</w:t>
      </w:r>
      <w:r>
        <w:t>响应时间</w:t>
      </w:r>
      <w:r>
        <w:rPr>
          <w:rFonts w:hint="eastAsia"/>
        </w:rPr>
        <w:t>，</w:t>
      </w:r>
      <w:r>
        <w:rPr>
          <w:rFonts w:hint="eastAsia"/>
        </w:rPr>
        <w:t>关闭上传和修改功能，只提供查看。</w:t>
      </w:r>
    </w:p>
    <w:p w14:paraId="06B5F488" w14:textId="77777777" w:rsidR="00F63641" w:rsidRDefault="004B2370">
      <w:pPr>
        <w:pStyle w:val="2"/>
      </w:pPr>
      <w:bookmarkStart w:id="24" w:name="_Toc498836241"/>
      <w:bookmarkStart w:id="25" w:name="_Toc32702"/>
      <w:r>
        <w:rPr>
          <w:rFonts w:hint="eastAsia"/>
        </w:rPr>
        <w:t>设计约束</w:t>
      </w:r>
      <w:bookmarkEnd w:id="24"/>
      <w:bookmarkEnd w:id="25"/>
    </w:p>
    <w:p w14:paraId="0D72BE35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软件语言：</w:t>
      </w:r>
      <w:r>
        <w:rPr>
          <w:rFonts w:hint="eastAsia"/>
          <w:sz w:val="21"/>
          <w:szCs w:val="22"/>
        </w:rPr>
        <w:t xml:space="preserve">WXML, </w:t>
      </w:r>
      <w:r>
        <w:rPr>
          <w:rFonts w:hint="eastAsia"/>
          <w:sz w:val="21"/>
          <w:szCs w:val="22"/>
        </w:rPr>
        <w:t>WXSS, JS, Java</w:t>
      </w:r>
    </w:p>
    <w:p w14:paraId="05F79E98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开发工具：微信小程序开发</w:t>
      </w:r>
      <w:proofErr w:type="spellStart"/>
      <w:r>
        <w:rPr>
          <w:rFonts w:hint="eastAsia"/>
          <w:sz w:val="21"/>
          <w:szCs w:val="22"/>
        </w:rPr>
        <w:t>sdk</w:t>
      </w:r>
      <w:proofErr w:type="spellEnd"/>
      <w:r>
        <w:rPr>
          <w:rFonts w:hint="eastAsia"/>
          <w:sz w:val="21"/>
          <w:szCs w:val="22"/>
        </w:rPr>
        <w:t xml:space="preserve">, idea, </w:t>
      </w:r>
      <w:proofErr w:type="spellStart"/>
      <w:r>
        <w:rPr>
          <w:rFonts w:hint="eastAsia"/>
          <w:sz w:val="21"/>
          <w:szCs w:val="22"/>
        </w:rPr>
        <w:t>jdk</w:t>
      </w:r>
      <w:proofErr w:type="spellEnd"/>
      <w:r>
        <w:rPr>
          <w:rFonts w:hint="eastAsia"/>
          <w:sz w:val="21"/>
          <w:szCs w:val="22"/>
        </w:rPr>
        <w:t xml:space="preserve"> 8</w:t>
      </w:r>
    </w:p>
    <w:p w14:paraId="078BEE8F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服务器：</w:t>
      </w:r>
      <w:r>
        <w:rPr>
          <w:rFonts w:hint="eastAsia"/>
          <w:sz w:val="21"/>
          <w:szCs w:val="22"/>
        </w:rPr>
        <w:t>tomcat</w:t>
      </w:r>
    </w:p>
    <w:p w14:paraId="1E4BA66A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OSS</w:t>
      </w:r>
      <w:r>
        <w:rPr>
          <w:rFonts w:hint="eastAsia"/>
          <w:sz w:val="21"/>
          <w:szCs w:val="22"/>
        </w:rPr>
        <w:t>：七牛云</w:t>
      </w:r>
    </w:p>
    <w:p w14:paraId="573BE867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框架：</w:t>
      </w:r>
      <w:proofErr w:type="spellStart"/>
      <w:r>
        <w:rPr>
          <w:rFonts w:hint="eastAsia"/>
          <w:sz w:val="21"/>
          <w:szCs w:val="22"/>
        </w:rPr>
        <w:t>springboot</w:t>
      </w:r>
      <w:proofErr w:type="spellEnd"/>
      <w:r>
        <w:rPr>
          <w:rFonts w:hint="eastAsia"/>
          <w:sz w:val="21"/>
          <w:szCs w:val="22"/>
        </w:rPr>
        <w:t>, spring-</w:t>
      </w:r>
      <w:proofErr w:type="spellStart"/>
      <w:r>
        <w:rPr>
          <w:rFonts w:hint="eastAsia"/>
          <w:sz w:val="21"/>
          <w:szCs w:val="22"/>
        </w:rPr>
        <w:t>mvc</w:t>
      </w:r>
      <w:proofErr w:type="spellEnd"/>
      <w:r>
        <w:rPr>
          <w:rFonts w:hint="eastAsia"/>
          <w:sz w:val="21"/>
          <w:szCs w:val="22"/>
        </w:rPr>
        <w:t>, spring-data, react</w:t>
      </w:r>
    </w:p>
    <w:p w14:paraId="304FA497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数据库：</w:t>
      </w:r>
      <w:r>
        <w:rPr>
          <w:rFonts w:hint="eastAsia"/>
          <w:sz w:val="21"/>
          <w:szCs w:val="22"/>
        </w:rPr>
        <w:t>neo4j</w:t>
      </w:r>
    </w:p>
    <w:p w14:paraId="7A6A0147" w14:textId="77777777" w:rsidR="00F63641" w:rsidRDefault="004B2370">
      <w:pPr>
        <w:pStyle w:val="a5"/>
        <w:rPr>
          <w:sz w:val="21"/>
          <w:szCs w:val="22"/>
        </w:rPr>
      </w:pPr>
      <w:r>
        <w:rPr>
          <w:rFonts w:hint="eastAsia"/>
          <w:sz w:val="21"/>
          <w:szCs w:val="22"/>
        </w:rPr>
        <w:t>运营约束：微信小程序开发者文档</w:t>
      </w:r>
    </w:p>
    <w:p w14:paraId="4FC00B7C" w14:textId="77777777" w:rsidR="00F63641" w:rsidRDefault="004B2370">
      <w:pPr>
        <w:pStyle w:val="2"/>
      </w:pPr>
      <w:bookmarkStart w:id="26" w:name="_Toc356851199"/>
      <w:bookmarkStart w:id="27" w:name="_Toc498836243"/>
      <w:bookmarkStart w:id="28" w:name="_Toc27002"/>
      <w:r>
        <w:rPr>
          <w:rFonts w:hint="eastAsia"/>
        </w:rPr>
        <w:lastRenderedPageBreak/>
        <w:t>联机用户文档和帮助系统需求</w:t>
      </w:r>
      <w:bookmarkEnd w:id="26"/>
      <w:bookmarkEnd w:id="27"/>
      <w:bookmarkEnd w:id="28"/>
    </w:p>
    <w:p w14:paraId="15857648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3C1760A7" w14:textId="77777777" w:rsidR="00F63641" w:rsidRDefault="004B2370">
      <w:pPr>
        <w:pStyle w:val="2"/>
      </w:pPr>
      <w:bookmarkStart w:id="29" w:name="_Toc356851200"/>
      <w:bookmarkStart w:id="30" w:name="_Toc18058"/>
      <w:r>
        <w:rPr>
          <w:rFonts w:hint="eastAsia"/>
        </w:rPr>
        <w:t>接口</w:t>
      </w:r>
      <w:bookmarkEnd w:id="29"/>
      <w:bookmarkEnd w:id="30"/>
    </w:p>
    <w:p w14:paraId="67E3BEDB" w14:textId="77777777" w:rsidR="00F63641" w:rsidRDefault="004B2370">
      <w:pPr>
        <w:pStyle w:val="3"/>
        <w:ind w:left="720" w:hanging="720"/>
      </w:pPr>
      <w:bookmarkStart w:id="31" w:name="_Toc356851201"/>
      <w:bookmarkStart w:id="32" w:name="_Toc4735"/>
      <w:r>
        <w:rPr>
          <w:rFonts w:hint="eastAsia"/>
        </w:rPr>
        <w:t>用户界面</w:t>
      </w:r>
      <w:bookmarkEnd w:id="31"/>
      <w:bookmarkEnd w:id="32"/>
    </w:p>
    <w:p w14:paraId="271DCFBF" w14:textId="77777777" w:rsidR="00F63641" w:rsidRDefault="004B2370">
      <w:pPr>
        <w:ind w:firstLine="720"/>
      </w:pPr>
      <w:bookmarkStart w:id="33" w:name="_Toc498836247"/>
      <w:bookmarkStart w:id="34" w:name="_Toc356851202"/>
      <w:r>
        <w:rPr>
          <w:rFonts w:hint="eastAsia"/>
        </w:rPr>
        <w:t>微信小程序体验版及正式版：</w:t>
      </w:r>
    </w:p>
    <w:p w14:paraId="3DB7935A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制作路线页面</w:t>
      </w:r>
    </w:p>
    <w:p w14:paraId="469CA9AE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制作点位页面</w:t>
      </w:r>
    </w:p>
    <w:p w14:paraId="032644B7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查看路线页面</w:t>
      </w:r>
    </w:p>
    <w:p w14:paraId="6E26E569" w14:textId="77777777" w:rsidR="00F63641" w:rsidRDefault="004B2370">
      <w:pPr>
        <w:numPr>
          <w:ilvl w:val="0"/>
          <w:numId w:val="16"/>
        </w:numPr>
        <w:ind w:firstLine="720"/>
      </w:pPr>
      <w:r>
        <w:rPr>
          <w:rFonts w:hint="eastAsia"/>
        </w:rPr>
        <w:t>管理数据组页面</w:t>
      </w:r>
    </w:p>
    <w:p w14:paraId="653BF18B" w14:textId="77777777" w:rsidR="00F63641" w:rsidRDefault="004B2370">
      <w:pPr>
        <w:ind w:firstLine="720"/>
      </w:pPr>
      <w:r>
        <w:rPr>
          <w:rFonts w:hint="eastAsia"/>
        </w:rPr>
        <w:t>管理员获取数据库信息和批量部署的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14:paraId="47AE50C4" w14:textId="77777777" w:rsidR="00F63641" w:rsidRDefault="004B2370">
      <w:pPr>
        <w:numPr>
          <w:ilvl w:val="0"/>
          <w:numId w:val="17"/>
        </w:numPr>
        <w:ind w:firstLine="720"/>
      </w:pPr>
      <w:r>
        <w:rPr>
          <w:rFonts w:hint="eastAsia"/>
        </w:rPr>
        <w:t>登录页面</w:t>
      </w:r>
    </w:p>
    <w:p w14:paraId="055D3EEE" w14:textId="77777777" w:rsidR="00F63641" w:rsidRDefault="004B2370">
      <w:pPr>
        <w:numPr>
          <w:ilvl w:val="0"/>
          <w:numId w:val="17"/>
        </w:numPr>
        <w:ind w:firstLine="720"/>
      </w:pPr>
      <w:r>
        <w:rPr>
          <w:rFonts w:hint="eastAsia"/>
        </w:rPr>
        <w:t>管理建筑信息页面（包括建筑内的路线、点位及数据组）</w:t>
      </w:r>
    </w:p>
    <w:p w14:paraId="6543EE20" w14:textId="77777777" w:rsidR="00F63641" w:rsidRDefault="004B2370">
      <w:pPr>
        <w:numPr>
          <w:ilvl w:val="0"/>
          <w:numId w:val="17"/>
        </w:numPr>
        <w:ind w:firstLine="720"/>
      </w:pPr>
      <w:r>
        <w:rPr>
          <w:rFonts w:hint="eastAsia"/>
        </w:rPr>
        <w:t>导出点位页面</w:t>
      </w:r>
    </w:p>
    <w:p w14:paraId="7A132E45" w14:textId="77777777" w:rsidR="00F63641" w:rsidRDefault="004B2370">
      <w:pPr>
        <w:pStyle w:val="3"/>
        <w:ind w:left="720" w:hanging="720"/>
      </w:pPr>
      <w:bookmarkStart w:id="35" w:name="_Toc12130"/>
      <w:r>
        <w:rPr>
          <w:rFonts w:hint="eastAsia"/>
        </w:rPr>
        <w:t>硬件接口</w:t>
      </w:r>
      <w:bookmarkEnd w:id="33"/>
      <w:bookmarkEnd w:id="34"/>
      <w:bookmarkEnd w:id="35"/>
    </w:p>
    <w:p w14:paraId="4CE2F571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39EECAF1" w14:textId="77777777" w:rsidR="00F63641" w:rsidRDefault="004B2370">
      <w:pPr>
        <w:pStyle w:val="3"/>
        <w:ind w:left="720" w:hanging="720"/>
      </w:pPr>
      <w:bookmarkStart w:id="36" w:name="_Toc356851203"/>
      <w:bookmarkStart w:id="37" w:name="_Toc6115"/>
      <w:r>
        <w:rPr>
          <w:rFonts w:hint="eastAsia"/>
        </w:rPr>
        <w:t>软件接口</w:t>
      </w:r>
      <w:bookmarkEnd w:id="36"/>
      <w:bookmarkEnd w:id="37"/>
    </w:p>
    <w:p w14:paraId="18EC3FB1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3A542F5C" w14:textId="77777777" w:rsidR="00F63641" w:rsidRDefault="004B2370">
      <w:pPr>
        <w:pStyle w:val="3"/>
        <w:ind w:left="720" w:hanging="720"/>
      </w:pPr>
      <w:bookmarkStart w:id="38" w:name="_Toc356851204"/>
      <w:bookmarkStart w:id="39" w:name="_Toc7312"/>
      <w:r>
        <w:rPr>
          <w:rFonts w:hint="eastAsia"/>
        </w:rPr>
        <w:t>通信接口</w:t>
      </w:r>
      <w:bookmarkEnd w:id="38"/>
      <w:bookmarkEnd w:id="39"/>
    </w:p>
    <w:p w14:paraId="4AA9AFE4" w14:textId="77777777" w:rsidR="00F63641" w:rsidRDefault="004B2370">
      <w:pPr>
        <w:ind w:firstLine="720"/>
      </w:pPr>
      <w:r>
        <w:rPr>
          <w:rFonts w:hint="eastAsia"/>
        </w:rPr>
        <w:t>无</w:t>
      </w:r>
    </w:p>
    <w:p w14:paraId="6ACDA501" w14:textId="77777777" w:rsidR="00F63641" w:rsidRDefault="004B2370">
      <w:pPr>
        <w:pStyle w:val="2"/>
      </w:pPr>
      <w:bookmarkStart w:id="40" w:name="_Toc498836252"/>
      <w:bookmarkStart w:id="41" w:name="_Toc356851205"/>
      <w:bookmarkStart w:id="42" w:name="_Toc8429"/>
      <w:r>
        <w:rPr>
          <w:rFonts w:hint="eastAsia"/>
        </w:rPr>
        <w:t>适用的标准</w:t>
      </w:r>
      <w:bookmarkEnd w:id="40"/>
      <w:bookmarkEnd w:id="41"/>
      <w:bookmarkEnd w:id="42"/>
    </w:p>
    <w:p w14:paraId="6E3FF5C5" w14:textId="77777777" w:rsidR="00F63641" w:rsidRDefault="004B2370">
      <w:pPr>
        <w:pStyle w:val="3"/>
      </w:pPr>
      <w:bookmarkStart w:id="43" w:name="_Toc13785"/>
      <w:r>
        <w:rPr>
          <w:rFonts w:hint="eastAsia"/>
        </w:rPr>
        <w:t>用户隐私制度</w:t>
      </w:r>
      <w:r>
        <w:rPr>
          <w:rFonts w:hint="eastAsia"/>
        </w:rPr>
        <w:t> </w:t>
      </w:r>
      <w:bookmarkEnd w:id="43"/>
    </w:p>
    <w:p w14:paraId="26C481AD" w14:textId="77777777" w:rsidR="00F63641" w:rsidRDefault="004B2370">
      <w:pPr>
        <w:pStyle w:val="InfoBlue"/>
        <w:ind w:left="0" w:firstLine="720"/>
      </w:pPr>
      <w:r>
        <w:rPr>
          <w:rFonts w:hint="eastAsia"/>
        </w:rPr>
        <w:t>本</w:t>
      </w:r>
      <w:r>
        <w:rPr>
          <w:rFonts w:hint="eastAsia"/>
        </w:rPr>
        <w:t>微信小程序小寻室内导航</w:t>
      </w:r>
      <w:r>
        <w:rPr>
          <w:rFonts w:hint="eastAsia"/>
        </w:rPr>
        <w:t>严格履行用户个人隐私保密义务，承诺不公开、编辑或透露用户个人信息，并保证用户的私人信息不会被用于与本系统无关的其它用途</w:t>
      </w:r>
    </w:p>
    <w:p w14:paraId="5BAF8E1B" w14:textId="77777777" w:rsidR="00F63641" w:rsidRDefault="004B2370">
      <w:pPr>
        <w:pStyle w:val="3"/>
      </w:pPr>
      <w:bookmarkStart w:id="44" w:name="_Toc17788"/>
      <w:r>
        <w:rPr>
          <w:rFonts w:hint="eastAsia"/>
        </w:rPr>
        <w:t>法律声明及其他</w:t>
      </w:r>
      <w:bookmarkEnd w:id="44"/>
    </w:p>
    <w:p w14:paraId="78EB8DDA" w14:textId="77777777" w:rsidR="00F63641" w:rsidRDefault="00F63641"/>
    <w:p w14:paraId="7FADE18C" w14:textId="77777777" w:rsidR="00F63641" w:rsidRDefault="004B2370">
      <w:pPr>
        <w:ind w:firstLine="720"/>
      </w:pPr>
      <w:r>
        <w:rPr>
          <w:rFonts w:hint="eastAsia"/>
        </w:rPr>
        <w:t>本服务条款受约与中华人民共和国国家法律，用户和本系统须一致同意服务中华人民共和国法院管辖。</w:t>
      </w:r>
    </w:p>
    <w:p w14:paraId="4CB2B3B7" w14:textId="77777777" w:rsidR="00F63641" w:rsidRDefault="00F63641">
      <w:pPr>
        <w:pStyle w:val="a5"/>
      </w:pPr>
    </w:p>
    <w:sectPr w:rsidR="00F636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302BF" w14:textId="77777777" w:rsidR="004B2370" w:rsidRDefault="004B2370">
      <w:pPr>
        <w:spacing w:line="240" w:lineRule="auto"/>
      </w:pPr>
      <w:r>
        <w:separator/>
      </w:r>
    </w:p>
  </w:endnote>
  <w:endnote w:type="continuationSeparator" w:id="0">
    <w:p w14:paraId="4BFB7DD8" w14:textId="77777777" w:rsidR="004B2370" w:rsidRDefault="004B2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FD807" w14:textId="77777777" w:rsidR="00F63641" w:rsidRDefault="004B237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CCFB8F" wp14:editId="18DBA56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7081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73A58F" w14:textId="77777777" w:rsidR="00F63641" w:rsidRDefault="004B237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A7E2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CFB8F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2" o:spid="_x0000_s1026" type="#_x0000_t202" style="position:absolute;margin-left:0;margin-top:0;width:5.55pt;height:13.4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" filled="f" stroked="f" strokeweight=".5pt">
              <v:textbox style="mso-fit-shape-to-text:t" inset="0,0,0,0">
                <w:txbxContent>
                  <w:p w14:paraId="1973A58F" w14:textId="77777777" w:rsidR="00F63641" w:rsidRDefault="004B237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A7E22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36699" w14:textId="77777777" w:rsidR="00F63641" w:rsidRDefault="004B237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64E4B0" wp14:editId="62A61B5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7081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28AD31" w14:textId="77777777" w:rsidR="00F63641" w:rsidRDefault="004B237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A7E22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4E4B0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4" o:spid="_x0000_s1027" type="#_x0000_t202" style="position:absolute;margin-left:0;margin-top:0;width:5.55pt;height:13.4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0228AD31" w14:textId="77777777" w:rsidR="00F63641" w:rsidRDefault="004B237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A7E22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88DB9" w14:textId="77777777" w:rsidR="004B2370" w:rsidRDefault="004B2370">
      <w:pPr>
        <w:spacing w:line="240" w:lineRule="auto"/>
      </w:pPr>
      <w:r>
        <w:separator/>
      </w:r>
    </w:p>
  </w:footnote>
  <w:footnote w:type="continuationSeparator" w:id="0">
    <w:p w14:paraId="3F52C77B" w14:textId="77777777" w:rsidR="004B2370" w:rsidRDefault="004B2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15A92" w14:textId="77777777" w:rsidR="00F63641" w:rsidRDefault="00F63641">
    <w:pPr>
      <w:rPr>
        <w:sz w:val="24"/>
      </w:rPr>
    </w:pPr>
  </w:p>
  <w:p w14:paraId="1A5C5547" w14:textId="77777777" w:rsidR="00F63641" w:rsidRDefault="00F63641">
    <w:pPr>
      <w:pBdr>
        <w:top w:val="single" w:sz="6" w:space="1" w:color="auto"/>
      </w:pBdr>
      <w:rPr>
        <w:sz w:val="24"/>
      </w:rPr>
    </w:pPr>
  </w:p>
  <w:p w14:paraId="63404E26" w14:textId="77777777" w:rsidR="00F63641" w:rsidRDefault="004B237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A7E22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502F1FB" w14:textId="77777777" w:rsidR="00F63641" w:rsidRDefault="00F63641">
    <w:pPr>
      <w:pBdr>
        <w:bottom w:val="single" w:sz="6" w:space="1" w:color="auto"/>
      </w:pBdr>
      <w:jc w:val="right"/>
      <w:rPr>
        <w:sz w:val="24"/>
      </w:rPr>
    </w:pPr>
  </w:p>
  <w:p w14:paraId="4D09EC6B" w14:textId="77777777" w:rsidR="00F63641" w:rsidRDefault="00F63641">
    <w:pPr>
      <w:pStyle w:val="aa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F63641" w14:paraId="41A7DC41" w14:textId="77777777">
      <w:tc>
        <w:tcPr>
          <w:tcW w:w="6379" w:type="dxa"/>
        </w:tcPr>
        <w:p w14:paraId="78F7005C" w14:textId="77777777" w:rsidR="00F63641" w:rsidRDefault="004B2370">
          <w:r>
            <w:rPr>
              <w:rFonts w:ascii="Times New Roman" w:hint="eastAsia"/>
            </w:rPr>
            <w:t>室内导航微信小程序</w:t>
          </w:r>
        </w:p>
      </w:tc>
      <w:tc>
        <w:tcPr>
          <w:tcW w:w="3179" w:type="dxa"/>
        </w:tcPr>
        <w:p w14:paraId="36D5C308" w14:textId="77777777" w:rsidR="00F63641" w:rsidRDefault="004B237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F63641" w14:paraId="28FF920E" w14:textId="77777777">
      <w:tc>
        <w:tcPr>
          <w:tcW w:w="6379" w:type="dxa"/>
        </w:tcPr>
        <w:p w14:paraId="5FB974FD" w14:textId="77777777" w:rsidR="00F63641" w:rsidRDefault="004B237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A7E22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8CA03C5" w14:textId="77777777" w:rsidR="00F63641" w:rsidRDefault="004B2370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2018/06/</w:t>
          </w:r>
          <w:r>
            <w:rPr>
              <w:rFonts w:ascii="Times New Roman" w:hint="eastAsia"/>
            </w:rPr>
            <w:t>12</w:t>
          </w:r>
        </w:p>
      </w:tc>
    </w:tr>
  </w:tbl>
  <w:p w14:paraId="6F92F5BB" w14:textId="77777777" w:rsidR="00F63641" w:rsidRDefault="00F63641">
    <w:pPr>
      <w:pStyle w:val="a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9376CA"/>
    <w:multiLevelType w:val="singleLevel"/>
    <w:tmpl w:val="849376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194313"/>
    <w:multiLevelType w:val="singleLevel"/>
    <w:tmpl w:val="911943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8BD4B85"/>
    <w:multiLevelType w:val="singleLevel"/>
    <w:tmpl w:val="B8BD4B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619956A"/>
    <w:multiLevelType w:val="singleLevel"/>
    <w:tmpl w:val="C619956A"/>
    <w:lvl w:ilvl="0">
      <w:start w:val="1"/>
      <w:numFmt w:val="decimal"/>
      <w:suff w:val="space"/>
      <w:lvlText w:val="%1."/>
      <w:lvlJc w:val="left"/>
    </w:lvl>
  </w:abstractNum>
  <w:abstractNum w:abstractNumId="4">
    <w:nsid w:val="D3F74D4D"/>
    <w:multiLevelType w:val="singleLevel"/>
    <w:tmpl w:val="D3F74D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9BB10C1"/>
    <w:multiLevelType w:val="singleLevel"/>
    <w:tmpl w:val="D9BB10C1"/>
    <w:lvl w:ilvl="0">
      <w:start w:val="1"/>
      <w:numFmt w:val="decimal"/>
      <w:suff w:val="space"/>
      <w:lvlText w:val="%1."/>
      <w:lvlJc w:val="left"/>
    </w:lvl>
  </w:abstractNum>
  <w:abstractNum w:abstractNumId="6">
    <w:nsid w:val="EE5D989B"/>
    <w:multiLevelType w:val="singleLevel"/>
    <w:tmpl w:val="EE5D98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99B0E27"/>
    <w:multiLevelType w:val="singleLevel"/>
    <w:tmpl w:val="F99B0E27"/>
    <w:lvl w:ilvl="0">
      <w:start w:val="1"/>
      <w:numFmt w:val="decimal"/>
      <w:suff w:val="space"/>
      <w:lvlText w:val="%1."/>
      <w:lvlJc w:val="left"/>
    </w:lvl>
  </w:abstractNum>
  <w:abstractNum w:abstractNumId="8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9">
    <w:nsid w:val="0EF63F21"/>
    <w:multiLevelType w:val="singleLevel"/>
    <w:tmpl w:val="0EF63F21"/>
    <w:lvl w:ilvl="0">
      <w:start w:val="1"/>
      <w:numFmt w:val="decimal"/>
      <w:suff w:val="space"/>
      <w:lvlText w:val="%1."/>
      <w:lvlJc w:val="left"/>
    </w:lvl>
  </w:abstractNum>
  <w:abstractNum w:abstractNumId="10">
    <w:nsid w:val="2060F866"/>
    <w:multiLevelType w:val="singleLevel"/>
    <w:tmpl w:val="2060F866"/>
    <w:lvl w:ilvl="0">
      <w:start w:val="1"/>
      <w:numFmt w:val="decimal"/>
      <w:suff w:val="space"/>
      <w:lvlText w:val="%1."/>
      <w:lvlJc w:val="left"/>
    </w:lvl>
  </w:abstractNum>
  <w:abstractNum w:abstractNumId="11">
    <w:nsid w:val="283873C6"/>
    <w:multiLevelType w:val="singleLevel"/>
    <w:tmpl w:val="283873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52B1268"/>
    <w:multiLevelType w:val="singleLevel"/>
    <w:tmpl w:val="352B1268"/>
    <w:lvl w:ilvl="0">
      <w:start w:val="1"/>
      <w:numFmt w:val="decimal"/>
      <w:suff w:val="space"/>
      <w:lvlText w:val="%1."/>
      <w:lvlJc w:val="left"/>
    </w:lvl>
  </w:abstractNum>
  <w:abstractNum w:abstractNumId="13">
    <w:nsid w:val="3961B2B1"/>
    <w:multiLevelType w:val="singleLevel"/>
    <w:tmpl w:val="3961B2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C04DD7D"/>
    <w:multiLevelType w:val="singleLevel"/>
    <w:tmpl w:val="4C04DD7D"/>
    <w:lvl w:ilvl="0">
      <w:start w:val="1"/>
      <w:numFmt w:val="decimal"/>
      <w:suff w:val="space"/>
      <w:lvlText w:val="%1."/>
      <w:lvlJc w:val="left"/>
    </w:lvl>
  </w:abstractNum>
  <w:abstractNum w:abstractNumId="15">
    <w:nsid w:val="5B5B0037"/>
    <w:multiLevelType w:val="singleLevel"/>
    <w:tmpl w:val="5B5B0037"/>
    <w:lvl w:ilvl="0">
      <w:start w:val="1"/>
      <w:numFmt w:val="decimal"/>
      <w:suff w:val="space"/>
      <w:lvlText w:val="%1."/>
      <w:lvlJc w:val="left"/>
    </w:lvl>
  </w:abstractNum>
  <w:abstractNum w:abstractNumId="16">
    <w:nsid w:val="7A544DEE"/>
    <w:multiLevelType w:val="singleLevel"/>
    <w:tmpl w:val="7A544D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14"/>
  </w:num>
  <w:num w:numId="10">
    <w:abstractNumId w:val="5"/>
  </w:num>
  <w:num w:numId="11">
    <w:abstractNumId w:val="12"/>
  </w:num>
  <w:num w:numId="12">
    <w:abstractNumId w:val="2"/>
  </w:num>
  <w:num w:numId="13">
    <w:abstractNumId w:val="9"/>
  </w:num>
  <w:num w:numId="14">
    <w:abstractNumId w:val="15"/>
  </w:num>
  <w:num w:numId="15">
    <w:abstractNumId w:val="1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24"/>
    <w:rsid w:val="00002EA6"/>
    <w:rsid w:val="00104A24"/>
    <w:rsid w:val="00132927"/>
    <w:rsid w:val="0015797F"/>
    <w:rsid w:val="00161998"/>
    <w:rsid w:val="001B7316"/>
    <w:rsid w:val="0020186F"/>
    <w:rsid w:val="00230067"/>
    <w:rsid w:val="00272C8F"/>
    <w:rsid w:val="0028141E"/>
    <w:rsid w:val="00345A92"/>
    <w:rsid w:val="003654BC"/>
    <w:rsid w:val="003D48DE"/>
    <w:rsid w:val="00497B7F"/>
    <w:rsid w:val="004A7FC9"/>
    <w:rsid w:val="004B2370"/>
    <w:rsid w:val="005211A6"/>
    <w:rsid w:val="005634E2"/>
    <w:rsid w:val="00580977"/>
    <w:rsid w:val="005A22E4"/>
    <w:rsid w:val="005D7224"/>
    <w:rsid w:val="006269DF"/>
    <w:rsid w:val="0075059D"/>
    <w:rsid w:val="007807E1"/>
    <w:rsid w:val="007A1295"/>
    <w:rsid w:val="007E75FE"/>
    <w:rsid w:val="007F1D94"/>
    <w:rsid w:val="00851F9A"/>
    <w:rsid w:val="00873FE5"/>
    <w:rsid w:val="00951680"/>
    <w:rsid w:val="009F21DE"/>
    <w:rsid w:val="00B576B4"/>
    <w:rsid w:val="00B61327"/>
    <w:rsid w:val="00B63CD1"/>
    <w:rsid w:val="00BE7E14"/>
    <w:rsid w:val="00C44889"/>
    <w:rsid w:val="00CC27DB"/>
    <w:rsid w:val="00CD6F18"/>
    <w:rsid w:val="00DA1C72"/>
    <w:rsid w:val="00DF0495"/>
    <w:rsid w:val="00E620DA"/>
    <w:rsid w:val="00E67440"/>
    <w:rsid w:val="00EA7E22"/>
    <w:rsid w:val="00F61E2B"/>
    <w:rsid w:val="00F63641"/>
    <w:rsid w:val="0105343B"/>
    <w:rsid w:val="043C6C04"/>
    <w:rsid w:val="118A4CFF"/>
    <w:rsid w:val="1368408D"/>
    <w:rsid w:val="178F4C95"/>
    <w:rsid w:val="275C5EEA"/>
    <w:rsid w:val="28F4098E"/>
    <w:rsid w:val="3912617B"/>
    <w:rsid w:val="480E0499"/>
    <w:rsid w:val="5F373F5C"/>
    <w:rsid w:val="6053183C"/>
    <w:rsid w:val="69C11FA7"/>
    <w:rsid w:val="6E024F66"/>
    <w:rsid w:val="6E602B90"/>
    <w:rsid w:val="75BB3E8B"/>
    <w:rsid w:val="76DE4C63"/>
    <w:rsid w:val="799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D773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e">
    <w:name w:val="Strong"/>
    <w:qFormat/>
    <w:rPr>
      <w:b/>
    </w:rPr>
  </w:style>
  <w:style w:type="character" w:styleId="af">
    <w:name w:val="page number"/>
    <w:basedOn w:val="a0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qFormat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table" w:styleId="af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color w:val="000000" w:themeColor="text1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a8">
    <w:name w:val="批注框文本字符"/>
    <w:basedOn w:val="a0"/>
    <w:link w:val="a7"/>
    <w:qFormat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es\&#36719;&#24037;\&#31435;&#39033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D:\flies\软工\立项\立项\软件需求规约.dot</Template>
  <TotalTime>1</TotalTime>
  <Pages>10</Pages>
  <Words>596</Words>
  <Characters>3400</Characters>
  <Application>Microsoft Macintosh Word</Application>
  <DocSecurity>0</DocSecurity>
  <Lines>28</Lines>
  <Paragraphs>7</Paragraphs>
  <ScaleCrop>false</ScaleCrop>
  <Company>&lt;SJTU&gt;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root</dc:creator>
  <cp:lastModifiedBy>Microsoft Office 用户</cp:lastModifiedBy>
  <cp:revision>3</cp:revision>
  <cp:lastPrinted>2018-06-15T09:19:00Z</cp:lastPrinted>
  <dcterms:created xsi:type="dcterms:W3CDTF">2018-06-15T09:19:00Z</dcterms:created>
  <dcterms:modified xsi:type="dcterms:W3CDTF">2018-06-15T09:19:00Z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